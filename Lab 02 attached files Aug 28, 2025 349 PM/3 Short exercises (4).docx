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6AD6A" w14:textId="77777777" w:rsidR="00E03920" w:rsidRDefault="00820A68" w:rsidP="00E03920">
      <w:pPr>
        <w:pStyle w:val="Chaptertitle"/>
      </w:pPr>
      <w:r>
        <w:t>Short</w:t>
      </w:r>
      <w:r w:rsidR="00E03920">
        <w:t xml:space="preserve"> Exercises</w:t>
      </w:r>
    </w:p>
    <w:p w14:paraId="015799FF" w14:textId="486AEDE5" w:rsidR="00E47D70" w:rsidRDefault="00E47D70" w:rsidP="00F52211">
      <w:pPr>
        <w:pStyle w:val="Chapterintrotext1"/>
        <w:ind w:right="1080"/>
      </w:pPr>
      <w:r>
        <w:t xml:space="preserve">Each of these exercises is designed to test just one or two JavaScript </w:t>
      </w:r>
      <w:r w:rsidR="00366818">
        <w:t xml:space="preserve">or jQuery </w:t>
      </w:r>
      <w:r>
        <w:t xml:space="preserve">skills, and each is designed so it can be done </w:t>
      </w:r>
      <w:r w:rsidR="0012192E">
        <w:t>within</w:t>
      </w:r>
      <w:r>
        <w:t xml:space="preserve"> 5 to </w:t>
      </w:r>
      <w:r w:rsidR="00076546">
        <w:t>30</w:t>
      </w:r>
      <w:r>
        <w:t xml:space="preserve"> minutes. At the start of each exercise, you’ll see an e</w:t>
      </w:r>
      <w:r w:rsidR="00D47E26">
        <w:t>stimated time for the exercise.</w:t>
      </w:r>
    </w:p>
    <w:p w14:paraId="18BB80FD" w14:textId="77777777" w:rsidR="00E47D70" w:rsidRPr="00E47D70" w:rsidRDefault="00E47D70" w:rsidP="00E47D70">
      <w:pPr>
        <w:pStyle w:val="Chapterintrotext"/>
      </w:pPr>
    </w:p>
    <w:p w14:paraId="0F561A0B" w14:textId="77777777" w:rsidR="00B84247" w:rsidRDefault="00E03920">
      <w:pPr>
        <w:pStyle w:val="TOC2"/>
        <w:rPr>
          <w:rFonts w:asciiTheme="minorHAnsi" w:eastAsiaTheme="minorEastAsia" w:hAnsiTheme="minorHAnsi" w:cstheme="minorBidi"/>
        </w:rPr>
      </w:pPr>
      <w:r w:rsidRPr="00E03920">
        <w:rPr>
          <w:rFonts w:cs="Arial"/>
        </w:rPr>
        <w:fldChar w:fldCharType="begin"/>
      </w:r>
      <w:r w:rsidRPr="00E03920">
        <w:instrText xml:space="preserve"> TOC \h \z \t "Heading 1,2" </w:instrText>
      </w:r>
      <w:r w:rsidRPr="00E03920">
        <w:rPr>
          <w:rFonts w:cs="Arial"/>
        </w:rPr>
        <w:fldChar w:fldCharType="separate"/>
      </w:r>
      <w:hyperlink w:anchor="_Toc48661378" w:history="1">
        <w:r w:rsidR="00B84247" w:rsidRPr="00F81B81">
          <w:rPr>
            <w:rStyle w:val="Hyperlink"/>
          </w:rPr>
          <w:t>Guidelines for doing the short exercises</w:t>
        </w:r>
        <w:r w:rsidR="00B84247">
          <w:rPr>
            <w:webHidden/>
          </w:rPr>
          <w:tab/>
        </w:r>
        <w:r w:rsidR="00B84247">
          <w:rPr>
            <w:webHidden/>
          </w:rPr>
          <w:fldChar w:fldCharType="begin"/>
        </w:r>
        <w:r w:rsidR="00B84247">
          <w:rPr>
            <w:webHidden/>
          </w:rPr>
          <w:instrText xml:space="preserve"> PAGEREF _Toc48661378 \h </w:instrText>
        </w:r>
        <w:r w:rsidR="00B84247">
          <w:rPr>
            <w:webHidden/>
          </w:rPr>
        </w:r>
        <w:r w:rsidR="00B84247">
          <w:rPr>
            <w:webHidden/>
          </w:rPr>
          <w:fldChar w:fldCharType="separate"/>
        </w:r>
        <w:r w:rsidR="001D2446">
          <w:rPr>
            <w:webHidden/>
          </w:rPr>
          <w:t>2</w:t>
        </w:r>
        <w:r w:rsidR="00B84247">
          <w:rPr>
            <w:webHidden/>
          </w:rPr>
          <w:fldChar w:fldCharType="end"/>
        </w:r>
      </w:hyperlink>
    </w:p>
    <w:p w14:paraId="7531D31D" w14:textId="77777777" w:rsidR="00B84247" w:rsidRDefault="00B84247">
      <w:pPr>
        <w:pStyle w:val="TOC2"/>
        <w:rPr>
          <w:rFonts w:asciiTheme="minorHAnsi" w:eastAsiaTheme="minorEastAsia" w:hAnsiTheme="minorHAnsi" w:cstheme="minorBidi"/>
        </w:rPr>
      </w:pPr>
      <w:hyperlink w:anchor="_Toc48661379" w:history="1">
        <w:r w:rsidRPr="00F81B81">
          <w:rPr>
            <w:rStyle w:val="Hyperlink"/>
          </w:rPr>
          <w:t>Short 1-1</w:t>
        </w:r>
        <w:r>
          <w:rPr>
            <w:rFonts w:asciiTheme="minorHAnsi" w:eastAsiaTheme="minorEastAsia" w:hAnsiTheme="minorHAnsi" w:cstheme="minorBidi"/>
          </w:rPr>
          <w:tab/>
        </w:r>
        <w:r w:rsidRPr="00F81B81">
          <w:rPr>
            <w:rStyle w:val="Hyperlink"/>
          </w:rPr>
          <w:t>Test an application and find an error</w:t>
        </w:r>
        <w:r>
          <w:rPr>
            <w:webHidden/>
          </w:rPr>
          <w:tab/>
        </w:r>
        <w:r>
          <w:rPr>
            <w:webHidden/>
          </w:rPr>
          <w:fldChar w:fldCharType="begin"/>
        </w:r>
        <w:r>
          <w:rPr>
            <w:webHidden/>
          </w:rPr>
          <w:instrText xml:space="preserve"> PAGEREF _Toc48661379 \h </w:instrText>
        </w:r>
        <w:r>
          <w:rPr>
            <w:webHidden/>
          </w:rPr>
        </w:r>
        <w:r>
          <w:rPr>
            <w:webHidden/>
          </w:rPr>
          <w:fldChar w:fldCharType="separate"/>
        </w:r>
        <w:r w:rsidR="001D2446">
          <w:rPr>
            <w:webHidden/>
          </w:rPr>
          <w:t>3</w:t>
        </w:r>
        <w:r>
          <w:rPr>
            <w:webHidden/>
          </w:rPr>
          <w:fldChar w:fldCharType="end"/>
        </w:r>
      </w:hyperlink>
    </w:p>
    <w:p w14:paraId="137CE571" w14:textId="77777777" w:rsidR="00B84247" w:rsidRDefault="00B84247">
      <w:pPr>
        <w:pStyle w:val="TOC2"/>
        <w:rPr>
          <w:rFonts w:asciiTheme="minorHAnsi" w:eastAsiaTheme="minorEastAsia" w:hAnsiTheme="minorHAnsi" w:cstheme="minorBidi"/>
        </w:rPr>
      </w:pPr>
      <w:hyperlink w:anchor="_Toc48661380" w:history="1">
        <w:r w:rsidRPr="00F81B81">
          <w:rPr>
            <w:rStyle w:val="Hyperlink"/>
          </w:rPr>
          <w:t>Short 2-1</w:t>
        </w:r>
        <w:r>
          <w:rPr>
            <w:rFonts w:asciiTheme="minorHAnsi" w:eastAsiaTheme="minorEastAsia" w:hAnsiTheme="minorHAnsi" w:cstheme="minorBidi"/>
          </w:rPr>
          <w:tab/>
        </w:r>
        <w:r w:rsidRPr="00F81B81">
          <w:rPr>
            <w:rStyle w:val="Hyperlink"/>
          </w:rPr>
          <w:t>Modify the Test Scores application</w:t>
        </w:r>
        <w:r>
          <w:rPr>
            <w:webHidden/>
          </w:rPr>
          <w:tab/>
        </w:r>
        <w:r>
          <w:rPr>
            <w:webHidden/>
          </w:rPr>
          <w:fldChar w:fldCharType="begin"/>
        </w:r>
        <w:r>
          <w:rPr>
            <w:webHidden/>
          </w:rPr>
          <w:instrText xml:space="preserve"> PAGEREF _Toc48661380 \h </w:instrText>
        </w:r>
        <w:r>
          <w:rPr>
            <w:webHidden/>
          </w:rPr>
        </w:r>
        <w:r>
          <w:rPr>
            <w:webHidden/>
          </w:rPr>
          <w:fldChar w:fldCharType="separate"/>
        </w:r>
        <w:r w:rsidR="001D2446">
          <w:rPr>
            <w:webHidden/>
          </w:rPr>
          <w:t>4</w:t>
        </w:r>
        <w:r>
          <w:rPr>
            <w:webHidden/>
          </w:rPr>
          <w:fldChar w:fldCharType="end"/>
        </w:r>
      </w:hyperlink>
    </w:p>
    <w:p w14:paraId="397AD4BA" w14:textId="77777777" w:rsidR="00B84247" w:rsidRDefault="00B84247">
      <w:pPr>
        <w:pStyle w:val="TOC2"/>
        <w:rPr>
          <w:rFonts w:asciiTheme="minorHAnsi" w:eastAsiaTheme="minorEastAsia" w:hAnsiTheme="minorHAnsi" w:cstheme="minorBidi"/>
        </w:rPr>
      </w:pPr>
      <w:hyperlink w:anchor="_Toc48661381" w:history="1">
        <w:r w:rsidRPr="00F81B81">
          <w:rPr>
            <w:rStyle w:val="Hyperlink"/>
          </w:rPr>
          <w:t>Short 3-1</w:t>
        </w:r>
        <w:r>
          <w:rPr>
            <w:rFonts w:asciiTheme="minorHAnsi" w:eastAsiaTheme="minorEastAsia" w:hAnsiTheme="minorHAnsi" w:cstheme="minorBidi"/>
          </w:rPr>
          <w:tab/>
        </w:r>
        <w:r w:rsidRPr="00F81B81">
          <w:rPr>
            <w:rStyle w:val="Hyperlink"/>
          </w:rPr>
          <w:t>Enhance the Future Value application</w:t>
        </w:r>
        <w:r>
          <w:rPr>
            <w:webHidden/>
          </w:rPr>
          <w:tab/>
        </w:r>
        <w:r>
          <w:rPr>
            <w:webHidden/>
          </w:rPr>
          <w:fldChar w:fldCharType="begin"/>
        </w:r>
        <w:r>
          <w:rPr>
            <w:webHidden/>
          </w:rPr>
          <w:instrText xml:space="preserve"> PAGEREF _Toc48661381 \h </w:instrText>
        </w:r>
        <w:r>
          <w:rPr>
            <w:webHidden/>
          </w:rPr>
        </w:r>
        <w:r>
          <w:rPr>
            <w:webHidden/>
          </w:rPr>
          <w:fldChar w:fldCharType="separate"/>
        </w:r>
        <w:r w:rsidR="001D2446">
          <w:rPr>
            <w:webHidden/>
          </w:rPr>
          <w:t>5</w:t>
        </w:r>
        <w:r>
          <w:rPr>
            <w:webHidden/>
          </w:rPr>
          <w:fldChar w:fldCharType="end"/>
        </w:r>
      </w:hyperlink>
    </w:p>
    <w:p w14:paraId="383FB1A5" w14:textId="77777777" w:rsidR="00B84247" w:rsidRDefault="00B84247">
      <w:pPr>
        <w:pStyle w:val="TOC2"/>
        <w:rPr>
          <w:rFonts w:asciiTheme="minorHAnsi" w:eastAsiaTheme="minorEastAsia" w:hAnsiTheme="minorHAnsi" w:cstheme="minorBidi"/>
        </w:rPr>
      </w:pPr>
      <w:hyperlink w:anchor="_Toc48661382" w:history="1">
        <w:r w:rsidRPr="00F81B81">
          <w:rPr>
            <w:rStyle w:val="Hyperlink"/>
          </w:rPr>
          <w:t>Short 4-1</w:t>
        </w:r>
        <w:r>
          <w:rPr>
            <w:rFonts w:asciiTheme="minorHAnsi" w:eastAsiaTheme="minorEastAsia" w:hAnsiTheme="minorHAnsi" w:cstheme="minorBidi"/>
          </w:rPr>
          <w:tab/>
        </w:r>
        <w:r w:rsidRPr="00F81B81">
          <w:rPr>
            <w:rStyle w:val="Hyperlink"/>
          </w:rPr>
          <w:t>Enhance the MPG application</w:t>
        </w:r>
        <w:r>
          <w:rPr>
            <w:webHidden/>
          </w:rPr>
          <w:tab/>
        </w:r>
        <w:r>
          <w:rPr>
            <w:webHidden/>
          </w:rPr>
          <w:fldChar w:fldCharType="begin"/>
        </w:r>
        <w:r>
          <w:rPr>
            <w:webHidden/>
          </w:rPr>
          <w:instrText xml:space="preserve"> PAGEREF _Toc48661382 \h </w:instrText>
        </w:r>
        <w:r>
          <w:rPr>
            <w:webHidden/>
          </w:rPr>
        </w:r>
        <w:r>
          <w:rPr>
            <w:webHidden/>
          </w:rPr>
          <w:fldChar w:fldCharType="separate"/>
        </w:r>
        <w:r w:rsidR="001D2446">
          <w:rPr>
            <w:webHidden/>
          </w:rPr>
          <w:t>6</w:t>
        </w:r>
        <w:r>
          <w:rPr>
            <w:webHidden/>
          </w:rPr>
          <w:fldChar w:fldCharType="end"/>
        </w:r>
      </w:hyperlink>
    </w:p>
    <w:p w14:paraId="7E8EEB1E" w14:textId="77777777" w:rsidR="00B84247" w:rsidRDefault="00B84247">
      <w:pPr>
        <w:pStyle w:val="TOC2"/>
        <w:rPr>
          <w:rFonts w:asciiTheme="minorHAnsi" w:eastAsiaTheme="minorEastAsia" w:hAnsiTheme="minorHAnsi" w:cstheme="minorBidi"/>
        </w:rPr>
      </w:pPr>
      <w:hyperlink w:anchor="_Toc48661383" w:history="1">
        <w:r w:rsidRPr="00F81B81">
          <w:rPr>
            <w:rStyle w:val="Hyperlink"/>
          </w:rPr>
          <w:t>Short 4-2</w:t>
        </w:r>
        <w:r>
          <w:rPr>
            <w:rFonts w:asciiTheme="minorHAnsi" w:eastAsiaTheme="minorEastAsia" w:hAnsiTheme="minorHAnsi" w:cstheme="minorBidi"/>
          </w:rPr>
          <w:tab/>
        </w:r>
        <w:r w:rsidRPr="00F81B81">
          <w:rPr>
            <w:rStyle w:val="Hyperlink"/>
          </w:rPr>
          <w:t>Use arrow functions with the Test Scores application</w:t>
        </w:r>
        <w:r>
          <w:rPr>
            <w:webHidden/>
          </w:rPr>
          <w:tab/>
        </w:r>
        <w:r>
          <w:rPr>
            <w:webHidden/>
          </w:rPr>
          <w:fldChar w:fldCharType="begin"/>
        </w:r>
        <w:r>
          <w:rPr>
            <w:webHidden/>
          </w:rPr>
          <w:instrText xml:space="preserve"> PAGEREF _Toc48661383 \h </w:instrText>
        </w:r>
        <w:r>
          <w:rPr>
            <w:webHidden/>
          </w:rPr>
        </w:r>
        <w:r>
          <w:rPr>
            <w:webHidden/>
          </w:rPr>
          <w:fldChar w:fldCharType="separate"/>
        </w:r>
        <w:r w:rsidR="001D2446">
          <w:rPr>
            <w:webHidden/>
          </w:rPr>
          <w:t>7</w:t>
        </w:r>
        <w:r>
          <w:rPr>
            <w:webHidden/>
          </w:rPr>
          <w:fldChar w:fldCharType="end"/>
        </w:r>
      </w:hyperlink>
    </w:p>
    <w:p w14:paraId="4BDED87B" w14:textId="77777777" w:rsidR="00B84247" w:rsidRDefault="00B84247">
      <w:pPr>
        <w:pStyle w:val="TOC2"/>
        <w:rPr>
          <w:rFonts w:asciiTheme="minorHAnsi" w:eastAsiaTheme="minorEastAsia" w:hAnsiTheme="minorHAnsi" w:cstheme="minorBidi"/>
        </w:rPr>
      </w:pPr>
      <w:hyperlink w:anchor="_Toc48661384" w:history="1">
        <w:r w:rsidRPr="00F81B81">
          <w:rPr>
            <w:rStyle w:val="Hyperlink"/>
          </w:rPr>
          <w:t>Short 5-1</w:t>
        </w:r>
        <w:r>
          <w:rPr>
            <w:rFonts w:asciiTheme="minorHAnsi" w:eastAsiaTheme="minorEastAsia" w:hAnsiTheme="minorHAnsi" w:cstheme="minorBidi"/>
          </w:rPr>
          <w:tab/>
        </w:r>
        <w:r w:rsidRPr="00F81B81">
          <w:rPr>
            <w:rStyle w:val="Hyperlink"/>
          </w:rPr>
          <w:t>Debug the MPG application</w:t>
        </w:r>
        <w:r>
          <w:rPr>
            <w:webHidden/>
          </w:rPr>
          <w:tab/>
        </w:r>
        <w:r>
          <w:rPr>
            <w:webHidden/>
          </w:rPr>
          <w:fldChar w:fldCharType="begin"/>
        </w:r>
        <w:r>
          <w:rPr>
            <w:webHidden/>
          </w:rPr>
          <w:instrText xml:space="preserve"> PAGEREF _Toc48661384 \h </w:instrText>
        </w:r>
        <w:r>
          <w:rPr>
            <w:webHidden/>
          </w:rPr>
        </w:r>
        <w:r>
          <w:rPr>
            <w:webHidden/>
          </w:rPr>
          <w:fldChar w:fldCharType="separate"/>
        </w:r>
        <w:r w:rsidR="001D2446">
          <w:rPr>
            <w:webHidden/>
          </w:rPr>
          <w:t>8</w:t>
        </w:r>
        <w:r>
          <w:rPr>
            <w:webHidden/>
          </w:rPr>
          <w:fldChar w:fldCharType="end"/>
        </w:r>
      </w:hyperlink>
    </w:p>
    <w:p w14:paraId="3F23C6D1" w14:textId="77777777" w:rsidR="00B84247" w:rsidRDefault="00B84247">
      <w:pPr>
        <w:pStyle w:val="TOC2"/>
        <w:rPr>
          <w:rFonts w:asciiTheme="minorHAnsi" w:eastAsiaTheme="minorEastAsia" w:hAnsiTheme="minorHAnsi" w:cstheme="minorBidi"/>
        </w:rPr>
      </w:pPr>
      <w:hyperlink w:anchor="_Toc48661385" w:history="1">
        <w:r w:rsidRPr="00F81B81">
          <w:rPr>
            <w:rStyle w:val="Hyperlink"/>
          </w:rPr>
          <w:t>Short 6-1</w:t>
        </w:r>
        <w:r>
          <w:rPr>
            <w:rFonts w:asciiTheme="minorHAnsi" w:eastAsiaTheme="minorEastAsia" w:hAnsiTheme="minorHAnsi" w:cstheme="minorBidi"/>
          </w:rPr>
          <w:tab/>
        </w:r>
        <w:r w:rsidRPr="00F81B81">
          <w:rPr>
            <w:rStyle w:val="Hyperlink"/>
          </w:rPr>
          <w:t>Upgrade the MPG application</w:t>
        </w:r>
        <w:r>
          <w:rPr>
            <w:webHidden/>
          </w:rPr>
          <w:tab/>
        </w:r>
        <w:r>
          <w:rPr>
            <w:webHidden/>
          </w:rPr>
          <w:fldChar w:fldCharType="begin"/>
        </w:r>
        <w:r>
          <w:rPr>
            <w:webHidden/>
          </w:rPr>
          <w:instrText xml:space="preserve"> PAGEREF _Toc48661385 \h </w:instrText>
        </w:r>
        <w:r>
          <w:rPr>
            <w:webHidden/>
          </w:rPr>
        </w:r>
        <w:r>
          <w:rPr>
            <w:webHidden/>
          </w:rPr>
          <w:fldChar w:fldCharType="separate"/>
        </w:r>
        <w:r w:rsidR="001D2446">
          <w:rPr>
            <w:webHidden/>
          </w:rPr>
          <w:t>9</w:t>
        </w:r>
        <w:r>
          <w:rPr>
            <w:webHidden/>
          </w:rPr>
          <w:fldChar w:fldCharType="end"/>
        </w:r>
      </w:hyperlink>
    </w:p>
    <w:p w14:paraId="5A8F1B7D" w14:textId="77777777" w:rsidR="00B84247" w:rsidRDefault="00B84247">
      <w:pPr>
        <w:pStyle w:val="TOC2"/>
        <w:rPr>
          <w:rFonts w:asciiTheme="minorHAnsi" w:eastAsiaTheme="minorEastAsia" w:hAnsiTheme="minorHAnsi" w:cstheme="minorBidi"/>
        </w:rPr>
      </w:pPr>
      <w:hyperlink w:anchor="_Toc48661386" w:history="1">
        <w:r w:rsidRPr="00F81B81">
          <w:rPr>
            <w:rStyle w:val="Hyperlink"/>
          </w:rPr>
          <w:t>Short 6-2</w:t>
        </w:r>
        <w:r>
          <w:rPr>
            <w:rFonts w:asciiTheme="minorHAnsi" w:eastAsiaTheme="minorEastAsia" w:hAnsiTheme="minorHAnsi" w:cstheme="minorBidi"/>
          </w:rPr>
          <w:tab/>
        </w:r>
        <w:r w:rsidRPr="00F81B81">
          <w:rPr>
            <w:rStyle w:val="Hyperlink"/>
          </w:rPr>
          <w:t>Display Test Score arrays</w:t>
        </w:r>
        <w:r>
          <w:rPr>
            <w:webHidden/>
          </w:rPr>
          <w:tab/>
        </w:r>
        <w:r>
          <w:rPr>
            <w:webHidden/>
          </w:rPr>
          <w:fldChar w:fldCharType="begin"/>
        </w:r>
        <w:r>
          <w:rPr>
            <w:webHidden/>
          </w:rPr>
          <w:instrText xml:space="preserve"> PAGEREF _Toc48661386 \h </w:instrText>
        </w:r>
        <w:r>
          <w:rPr>
            <w:webHidden/>
          </w:rPr>
        </w:r>
        <w:r>
          <w:rPr>
            <w:webHidden/>
          </w:rPr>
          <w:fldChar w:fldCharType="separate"/>
        </w:r>
        <w:r w:rsidR="001D2446">
          <w:rPr>
            <w:webHidden/>
          </w:rPr>
          <w:t>10</w:t>
        </w:r>
        <w:r>
          <w:rPr>
            <w:webHidden/>
          </w:rPr>
          <w:fldChar w:fldCharType="end"/>
        </w:r>
      </w:hyperlink>
    </w:p>
    <w:p w14:paraId="3F1E62E7" w14:textId="77777777" w:rsidR="00B84247" w:rsidRDefault="00B84247">
      <w:pPr>
        <w:pStyle w:val="TOC2"/>
        <w:rPr>
          <w:rFonts w:asciiTheme="minorHAnsi" w:eastAsiaTheme="minorEastAsia" w:hAnsiTheme="minorHAnsi" w:cstheme="minorBidi"/>
        </w:rPr>
      </w:pPr>
      <w:hyperlink w:anchor="_Toc48661387" w:history="1">
        <w:r w:rsidRPr="00F81B81">
          <w:rPr>
            <w:rStyle w:val="Hyperlink"/>
          </w:rPr>
          <w:t>Short 7-1</w:t>
        </w:r>
        <w:r>
          <w:rPr>
            <w:rFonts w:asciiTheme="minorHAnsi" w:eastAsiaTheme="minorEastAsia" w:hAnsiTheme="minorHAnsi" w:cstheme="minorBidi"/>
          </w:rPr>
          <w:tab/>
        </w:r>
        <w:r w:rsidRPr="00F81B81">
          <w:rPr>
            <w:rStyle w:val="Hyperlink"/>
          </w:rPr>
          <w:t>Preload images and use a timer</w:t>
        </w:r>
        <w:r>
          <w:rPr>
            <w:webHidden/>
          </w:rPr>
          <w:tab/>
        </w:r>
        <w:r>
          <w:rPr>
            <w:webHidden/>
          </w:rPr>
          <w:fldChar w:fldCharType="begin"/>
        </w:r>
        <w:r>
          <w:rPr>
            <w:webHidden/>
          </w:rPr>
          <w:instrText xml:space="preserve"> PAGEREF _Toc48661387 \h </w:instrText>
        </w:r>
        <w:r>
          <w:rPr>
            <w:webHidden/>
          </w:rPr>
        </w:r>
        <w:r>
          <w:rPr>
            <w:webHidden/>
          </w:rPr>
          <w:fldChar w:fldCharType="separate"/>
        </w:r>
        <w:r w:rsidR="001D2446">
          <w:rPr>
            <w:webHidden/>
          </w:rPr>
          <w:t>11</w:t>
        </w:r>
        <w:r>
          <w:rPr>
            <w:webHidden/>
          </w:rPr>
          <w:fldChar w:fldCharType="end"/>
        </w:r>
      </w:hyperlink>
    </w:p>
    <w:p w14:paraId="0BC4FF41" w14:textId="77777777" w:rsidR="00B84247" w:rsidRDefault="00B84247">
      <w:pPr>
        <w:pStyle w:val="TOC2"/>
        <w:rPr>
          <w:rFonts w:asciiTheme="minorHAnsi" w:eastAsiaTheme="minorEastAsia" w:hAnsiTheme="minorHAnsi" w:cstheme="minorBidi"/>
        </w:rPr>
      </w:pPr>
      <w:hyperlink w:anchor="_Toc48661388" w:history="1">
        <w:r w:rsidRPr="00F81B81">
          <w:rPr>
            <w:rStyle w:val="Hyperlink"/>
          </w:rPr>
          <w:t>Short 8-1</w:t>
        </w:r>
        <w:r>
          <w:rPr>
            <w:rFonts w:asciiTheme="minorHAnsi" w:eastAsiaTheme="minorEastAsia" w:hAnsiTheme="minorHAnsi" w:cstheme="minorBidi"/>
          </w:rPr>
          <w:tab/>
        </w:r>
        <w:r w:rsidRPr="00F81B81">
          <w:rPr>
            <w:rStyle w:val="Hyperlink"/>
          </w:rPr>
          <w:t>Redo a Future Value application  with jQuery</w:t>
        </w:r>
        <w:r>
          <w:rPr>
            <w:webHidden/>
          </w:rPr>
          <w:tab/>
        </w:r>
        <w:r>
          <w:rPr>
            <w:webHidden/>
          </w:rPr>
          <w:fldChar w:fldCharType="begin"/>
        </w:r>
        <w:r>
          <w:rPr>
            <w:webHidden/>
          </w:rPr>
          <w:instrText xml:space="preserve"> PAGEREF _Toc48661388 \h </w:instrText>
        </w:r>
        <w:r>
          <w:rPr>
            <w:webHidden/>
          </w:rPr>
        </w:r>
        <w:r>
          <w:rPr>
            <w:webHidden/>
          </w:rPr>
          <w:fldChar w:fldCharType="separate"/>
        </w:r>
        <w:r w:rsidR="001D2446">
          <w:rPr>
            <w:webHidden/>
          </w:rPr>
          <w:t>12</w:t>
        </w:r>
        <w:r>
          <w:rPr>
            <w:webHidden/>
          </w:rPr>
          <w:fldChar w:fldCharType="end"/>
        </w:r>
      </w:hyperlink>
    </w:p>
    <w:p w14:paraId="1F811118" w14:textId="77777777" w:rsidR="00B84247" w:rsidRDefault="00B84247">
      <w:pPr>
        <w:pStyle w:val="TOC2"/>
        <w:rPr>
          <w:rFonts w:asciiTheme="minorHAnsi" w:eastAsiaTheme="minorEastAsia" w:hAnsiTheme="minorHAnsi" w:cstheme="minorBidi"/>
        </w:rPr>
      </w:pPr>
      <w:hyperlink w:anchor="_Toc48661389" w:history="1">
        <w:r w:rsidRPr="00F81B81">
          <w:rPr>
            <w:rStyle w:val="Hyperlink"/>
          </w:rPr>
          <w:t>Short 8-2</w:t>
        </w:r>
        <w:r>
          <w:rPr>
            <w:rFonts w:asciiTheme="minorHAnsi" w:eastAsiaTheme="minorEastAsia" w:hAnsiTheme="minorHAnsi" w:cstheme="minorBidi"/>
          </w:rPr>
          <w:tab/>
        </w:r>
        <w:r w:rsidRPr="00F81B81">
          <w:rPr>
            <w:rStyle w:val="Hyperlink"/>
          </w:rPr>
          <w:t>Create a FAQs Rollover application</w:t>
        </w:r>
        <w:r>
          <w:rPr>
            <w:webHidden/>
          </w:rPr>
          <w:tab/>
        </w:r>
        <w:r>
          <w:rPr>
            <w:webHidden/>
          </w:rPr>
          <w:fldChar w:fldCharType="begin"/>
        </w:r>
        <w:r>
          <w:rPr>
            <w:webHidden/>
          </w:rPr>
          <w:instrText xml:space="preserve"> PAGEREF _Toc48661389 \h </w:instrText>
        </w:r>
        <w:r>
          <w:rPr>
            <w:webHidden/>
          </w:rPr>
        </w:r>
        <w:r>
          <w:rPr>
            <w:webHidden/>
          </w:rPr>
          <w:fldChar w:fldCharType="separate"/>
        </w:r>
        <w:r w:rsidR="001D2446">
          <w:rPr>
            <w:webHidden/>
          </w:rPr>
          <w:t>13</w:t>
        </w:r>
        <w:r>
          <w:rPr>
            <w:webHidden/>
          </w:rPr>
          <w:fldChar w:fldCharType="end"/>
        </w:r>
      </w:hyperlink>
    </w:p>
    <w:p w14:paraId="35798D34" w14:textId="77777777" w:rsidR="00B84247" w:rsidRDefault="00B84247">
      <w:pPr>
        <w:pStyle w:val="TOC2"/>
        <w:rPr>
          <w:rFonts w:asciiTheme="minorHAnsi" w:eastAsiaTheme="minorEastAsia" w:hAnsiTheme="minorHAnsi" w:cstheme="minorBidi"/>
        </w:rPr>
      </w:pPr>
      <w:hyperlink w:anchor="_Toc48661390" w:history="1">
        <w:r w:rsidRPr="00F81B81">
          <w:rPr>
            <w:rStyle w:val="Hyperlink"/>
          </w:rPr>
          <w:t>Short 9-1</w:t>
        </w:r>
        <w:r>
          <w:rPr>
            <w:rFonts w:asciiTheme="minorHAnsi" w:eastAsiaTheme="minorEastAsia" w:hAnsiTheme="minorHAnsi" w:cstheme="minorBidi"/>
          </w:rPr>
          <w:tab/>
        </w:r>
        <w:r w:rsidRPr="00F81B81">
          <w:rPr>
            <w:rStyle w:val="Hyperlink"/>
          </w:rPr>
          <w:t>Add effects to an Image Gallery application</w:t>
        </w:r>
        <w:r>
          <w:rPr>
            <w:webHidden/>
          </w:rPr>
          <w:tab/>
        </w:r>
        <w:r>
          <w:rPr>
            <w:webHidden/>
          </w:rPr>
          <w:fldChar w:fldCharType="begin"/>
        </w:r>
        <w:r>
          <w:rPr>
            <w:webHidden/>
          </w:rPr>
          <w:instrText xml:space="preserve"> PAGEREF _Toc48661390 \h </w:instrText>
        </w:r>
        <w:r>
          <w:rPr>
            <w:webHidden/>
          </w:rPr>
        </w:r>
        <w:r>
          <w:rPr>
            <w:webHidden/>
          </w:rPr>
          <w:fldChar w:fldCharType="separate"/>
        </w:r>
        <w:r w:rsidR="001D2446">
          <w:rPr>
            <w:webHidden/>
          </w:rPr>
          <w:t>14</w:t>
        </w:r>
        <w:r>
          <w:rPr>
            <w:webHidden/>
          </w:rPr>
          <w:fldChar w:fldCharType="end"/>
        </w:r>
      </w:hyperlink>
    </w:p>
    <w:p w14:paraId="132AC24F" w14:textId="77777777" w:rsidR="00B84247" w:rsidRDefault="00B84247">
      <w:pPr>
        <w:pStyle w:val="TOC2"/>
        <w:rPr>
          <w:rFonts w:asciiTheme="minorHAnsi" w:eastAsiaTheme="minorEastAsia" w:hAnsiTheme="minorHAnsi" w:cstheme="minorBidi"/>
        </w:rPr>
      </w:pPr>
      <w:hyperlink w:anchor="_Toc48661391" w:history="1">
        <w:r w:rsidRPr="00F81B81">
          <w:rPr>
            <w:rStyle w:val="Hyperlink"/>
          </w:rPr>
          <w:t>Short 9-2</w:t>
        </w:r>
        <w:r>
          <w:rPr>
            <w:rFonts w:asciiTheme="minorHAnsi" w:eastAsiaTheme="minorEastAsia" w:hAnsiTheme="minorHAnsi" w:cstheme="minorBidi"/>
          </w:rPr>
          <w:tab/>
        </w:r>
        <w:r w:rsidRPr="00F81B81">
          <w:rPr>
            <w:rStyle w:val="Hyperlink"/>
          </w:rPr>
          <w:t>Debug a Slide Show application</w:t>
        </w:r>
        <w:r>
          <w:rPr>
            <w:webHidden/>
          </w:rPr>
          <w:tab/>
        </w:r>
        <w:r>
          <w:rPr>
            <w:webHidden/>
          </w:rPr>
          <w:fldChar w:fldCharType="begin"/>
        </w:r>
        <w:r>
          <w:rPr>
            <w:webHidden/>
          </w:rPr>
          <w:instrText xml:space="preserve"> PAGEREF _Toc48661391 \h </w:instrText>
        </w:r>
        <w:r>
          <w:rPr>
            <w:webHidden/>
          </w:rPr>
        </w:r>
        <w:r>
          <w:rPr>
            <w:webHidden/>
          </w:rPr>
          <w:fldChar w:fldCharType="separate"/>
        </w:r>
        <w:r w:rsidR="001D2446">
          <w:rPr>
            <w:webHidden/>
          </w:rPr>
          <w:t>15</w:t>
        </w:r>
        <w:r>
          <w:rPr>
            <w:webHidden/>
          </w:rPr>
          <w:fldChar w:fldCharType="end"/>
        </w:r>
      </w:hyperlink>
    </w:p>
    <w:p w14:paraId="6A6D0FF0" w14:textId="77777777" w:rsidR="00B84247" w:rsidRDefault="00B84247">
      <w:pPr>
        <w:pStyle w:val="TOC2"/>
        <w:rPr>
          <w:rFonts w:asciiTheme="minorHAnsi" w:eastAsiaTheme="minorEastAsia" w:hAnsiTheme="minorHAnsi" w:cstheme="minorBidi"/>
        </w:rPr>
      </w:pPr>
      <w:hyperlink w:anchor="_Toc48661392" w:history="1">
        <w:r w:rsidRPr="00F81B81">
          <w:rPr>
            <w:rStyle w:val="Hyperlink"/>
          </w:rPr>
          <w:t>Short 11-1</w:t>
        </w:r>
        <w:r>
          <w:rPr>
            <w:rFonts w:asciiTheme="minorHAnsi" w:eastAsiaTheme="minorEastAsia" w:hAnsiTheme="minorHAnsi" w:cstheme="minorBidi"/>
          </w:rPr>
          <w:tab/>
        </w:r>
        <w:r w:rsidRPr="00F81B81">
          <w:rPr>
            <w:rStyle w:val="Hyperlink"/>
          </w:rPr>
          <w:t>Convert the FAQs app to an Accordion widget</w:t>
        </w:r>
        <w:r>
          <w:rPr>
            <w:webHidden/>
          </w:rPr>
          <w:tab/>
        </w:r>
        <w:r>
          <w:rPr>
            <w:webHidden/>
          </w:rPr>
          <w:fldChar w:fldCharType="begin"/>
        </w:r>
        <w:r>
          <w:rPr>
            <w:webHidden/>
          </w:rPr>
          <w:instrText xml:space="preserve"> PAGEREF _Toc48661392 \h </w:instrText>
        </w:r>
        <w:r>
          <w:rPr>
            <w:webHidden/>
          </w:rPr>
        </w:r>
        <w:r>
          <w:rPr>
            <w:webHidden/>
          </w:rPr>
          <w:fldChar w:fldCharType="separate"/>
        </w:r>
        <w:r w:rsidR="001D2446">
          <w:rPr>
            <w:webHidden/>
          </w:rPr>
          <w:t>16</w:t>
        </w:r>
        <w:r>
          <w:rPr>
            <w:webHidden/>
          </w:rPr>
          <w:fldChar w:fldCharType="end"/>
        </w:r>
      </w:hyperlink>
    </w:p>
    <w:p w14:paraId="75094FB6" w14:textId="77777777" w:rsidR="00B84247" w:rsidRDefault="00B84247">
      <w:pPr>
        <w:pStyle w:val="TOC2"/>
        <w:rPr>
          <w:rFonts w:asciiTheme="minorHAnsi" w:eastAsiaTheme="minorEastAsia" w:hAnsiTheme="minorHAnsi" w:cstheme="minorBidi"/>
        </w:rPr>
      </w:pPr>
      <w:hyperlink w:anchor="_Toc48661393" w:history="1">
        <w:r w:rsidRPr="00F81B81">
          <w:rPr>
            <w:rStyle w:val="Hyperlink"/>
          </w:rPr>
          <w:t>Short 11-2</w:t>
        </w:r>
        <w:r>
          <w:rPr>
            <w:rFonts w:asciiTheme="minorHAnsi" w:eastAsiaTheme="minorEastAsia" w:hAnsiTheme="minorHAnsi" w:cstheme="minorBidi"/>
          </w:rPr>
          <w:tab/>
        </w:r>
        <w:r w:rsidRPr="00F81B81">
          <w:rPr>
            <w:rStyle w:val="Hyperlink"/>
          </w:rPr>
          <w:t>Create a Progressbar widget  that uses a timer</w:t>
        </w:r>
        <w:r>
          <w:rPr>
            <w:webHidden/>
          </w:rPr>
          <w:tab/>
        </w:r>
        <w:r>
          <w:rPr>
            <w:webHidden/>
          </w:rPr>
          <w:fldChar w:fldCharType="begin"/>
        </w:r>
        <w:r>
          <w:rPr>
            <w:webHidden/>
          </w:rPr>
          <w:instrText xml:space="preserve"> PAGEREF _Toc48661393 \h </w:instrText>
        </w:r>
        <w:r>
          <w:rPr>
            <w:webHidden/>
          </w:rPr>
        </w:r>
        <w:r>
          <w:rPr>
            <w:webHidden/>
          </w:rPr>
          <w:fldChar w:fldCharType="separate"/>
        </w:r>
        <w:r w:rsidR="001D2446">
          <w:rPr>
            <w:webHidden/>
          </w:rPr>
          <w:t>17</w:t>
        </w:r>
        <w:r>
          <w:rPr>
            <w:webHidden/>
          </w:rPr>
          <w:fldChar w:fldCharType="end"/>
        </w:r>
      </w:hyperlink>
    </w:p>
    <w:p w14:paraId="0143FE0B" w14:textId="77777777" w:rsidR="00B84247" w:rsidRDefault="00B84247">
      <w:pPr>
        <w:pStyle w:val="TOC2"/>
        <w:rPr>
          <w:rFonts w:asciiTheme="minorHAnsi" w:eastAsiaTheme="minorEastAsia" w:hAnsiTheme="minorHAnsi" w:cstheme="minorBidi"/>
        </w:rPr>
      </w:pPr>
      <w:hyperlink w:anchor="_Toc48661394" w:history="1">
        <w:r w:rsidRPr="00F81B81">
          <w:rPr>
            <w:rStyle w:val="Hyperlink"/>
          </w:rPr>
          <w:t>Short 12-1</w:t>
        </w:r>
        <w:r>
          <w:rPr>
            <w:rFonts w:asciiTheme="minorHAnsi" w:eastAsiaTheme="minorEastAsia" w:hAnsiTheme="minorHAnsi" w:cstheme="minorBidi"/>
          </w:rPr>
          <w:tab/>
        </w:r>
        <w:r w:rsidRPr="00F81B81">
          <w:rPr>
            <w:rStyle w:val="Hyperlink"/>
          </w:rPr>
          <w:t>Improve the validation of the Countdown application</w:t>
        </w:r>
        <w:r>
          <w:rPr>
            <w:webHidden/>
          </w:rPr>
          <w:tab/>
        </w:r>
        <w:r>
          <w:rPr>
            <w:webHidden/>
          </w:rPr>
          <w:fldChar w:fldCharType="begin"/>
        </w:r>
        <w:r>
          <w:rPr>
            <w:webHidden/>
          </w:rPr>
          <w:instrText xml:space="preserve"> PAGEREF _Toc48661394 \h </w:instrText>
        </w:r>
        <w:r>
          <w:rPr>
            <w:webHidden/>
          </w:rPr>
        </w:r>
        <w:r>
          <w:rPr>
            <w:webHidden/>
          </w:rPr>
          <w:fldChar w:fldCharType="separate"/>
        </w:r>
        <w:r w:rsidR="001D2446">
          <w:rPr>
            <w:webHidden/>
          </w:rPr>
          <w:t>18</w:t>
        </w:r>
        <w:r>
          <w:rPr>
            <w:webHidden/>
          </w:rPr>
          <w:fldChar w:fldCharType="end"/>
        </w:r>
      </w:hyperlink>
    </w:p>
    <w:p w14:paraId="2875A851" w14:textId="77777777" w:rsidR="00B84247" w:rsidRDefault="00B84247">
      <w:pPr>
        <w:pStyle w:val="TOC2"/>
        <w:rPr>
          <w:rFonts w:asciiTheme="minorHAnsi" w:eastAsiaTheme="minorEastAsia" w:hAnsiTheme="minorHAnsi" w:cstheme="minorBidi"/>
        </w:rPr>
      </w:pPr>
      <w:hyperlink w:anchor="_Toc48661395" w:history="1">
        <w:r w:rsidRPr="00F81B81">
          <w:rPr>
            <w:rStyle w:val="Hyperlink"/>
          </w:rPr>
          <w:t>Short 12-2</w:t>
        </w:r>
        <w:r>
          <w:rPr>
            <w:rFonts w:asciiTheme="minorHAnsi" w:eastAsiaTheme="minorEastAsia" w:hAnsiTheme="minorHAnsi" w:cstheme="minorBidi"/>
          </w:rPr>
          <w:tab/>
        </w:r>
        <w:r w:rsidRPr="00F81B81">
          <w:rPr>
            <w:rStyle w:val="Hyperlink"/>
          </w:rPr>
          <w:t>Add dates to the Invoice application</w:t>
        </w:r>
        <w:r>
          <w:rPr>
            <w:webHidden/>
          </w:rPr>
          <w:tab/>
        </w:r>
        <w:r>
          <w:rPr>
            <w:webHidden/>
          </w:rPr>
          <w:fldChar w:fldCharType="begin"/>
        </w:r>
        <w:r>
          <w:rPr>
            <w:webHidden/>
          </w:rPr>
          <w:instrText xml:space="preserve"> PAGEREF _Toc48661395 \h </w:instrText>
        </w:r>
        <w:r>
          <w:rPr>
            <w:webHidden/>
          </w:rPr>
        </w:r>
        <w:r>
          <w:rPr>
            <w:webHidden/>
          </w:rPr>
          <w:fldChar w:fldCharType="separate"/>
        </w:r>
        <w:r w:rsidR="001D2446">
          <w:rPr>
            <w:webHidden/>
          </w:rPr>
          <w:t>19</w:t>
        </w:r>
        <w:r>
          <w:rPr>
            <w:webHidden/>
          </w:rPr>
          <w:fldChar w:fldCharType="end"/>
        </w:r>
      </w:hyperlink>
    </w:p>
    <w:p w14:paraId="44C6E75F" w14:textId="77777777" w:rsidR="00B84247" w:rsidRDefault="00B84247">
      <w:pPr>
        <w:pStyle w:val="TOC2"/>
        <w:rPr>
          <w:rFonts w:asciiTheme="minorHAnsi" w:eastAsiaTheme="minorEastAsia" w:hAnsiTheme="minorHAnsi" w:cstheme="minorBidi"/>
        </w:rPr>
      </w:pPr>
      <w:hyperlink w:anchor="_Toc48661396" w:history="1">
        <w:r w:rsidRPr="00F81B81">
          <w:rPr>
            <w:rStyle w:val="Hyperlink"/>
          </w:rPr>
          <w:t>Short 13-1</w:t>
        </w:r>
        <w:r>
          <w:rPr>
            <w:rFonts w:asciiTheme="minorHAnsi" w:eastAsiaTheme="minorEastAsia" w:hAnsiTheme="minorHAnsi" w:cstheme="minorBidi"/>
          </w:rPr>
          <w:tab/>
        </w:r>
        <w:r w:rsidRPr="00F81B81">
          <w:rPr>
            <w:rStyle w:val="Hyperlink"/>
          </w:rPr>
          <w:t>Add a default invoice date to the Invoice application</w:t>
        </w:r>
        <w:r>
          <w:rPr>
            <w:webHidden/>
          </w:rPr>
          <w:tab/>
        </w:r>
        <w:r>
          <w:rPr>
            <w:webHidden/>
          </w:rPr>
          <w:fldChar w:fldCharType="begin"/>
        </w:r>
        <w:r>
          <w:rPr>
            <w:webHidden/>
          </w:rPr>
          <w:instrText xml:space="preserve"> PAGEREF _Toc48661396 \h </w:instrText>
        </w:r>
        <w:r>
          <w:rPr>
            <w:webHidden/>
          </w:rPr>
        </w:r>
        <w:r>
          <w:rPr>
            <w:webHidden/>
          </w:rPr>
          <w:fldChar w:fldCharType="separate"/>
        </w:r>
        <w:r w:rsidR="001D2446">
          <w:rPr>
            <w:webHidden/>
          </w:rPr>
          <w:t>20</w:t>
        </w:r>
        <w:r>
          <w:rPr>
            <w:webHidden/>
          </w:rPr>
          <w:fldChar w:fldCharType="end"/>
        </w:r>
      </w:hyperlink>
    </w:p>
    <w:p w14:paraId="1DA6F27B" w14:textId="77777777" w:rsidR="00B84247" w:rsidRDefault="00B84247">
      <w:pPr>
        <w:pStyle w:val="TOC2"/>
        <w:rPr>
          <w:rFonts w:asciiTheme="minorHAnsi" w:eastAsiaTheme="minorEastAsia" w:hAnsiTheme="minorHAnsi" w:cstheme="minorBidi"/>
        </w:rPr>
      </w:pPr>
      <w:hyperlink w:anchor="_Toc48661397" w:history="1">
        <w:r w:rsidRPr="00F81B81">
          <w:rPr>
            <w:rStyle w:val="Hyperlink"/>
          </w:rPr>
          <w:t>Short 13-2</w:t>
        </w:r>
        <w:r>
          <w:rPr>
            <w:rFonts w:asciiTheme="minorHAnsi" w:eastAsiaTheme="minorEastAsia" w:hAnsiTheme="minorHAnsi" w:cstheme="minorBidi"/>
          </w:rPr>
          <w:tab/>
        </w:r>
        <w:r w:rsidRPr="00F81B81">
          <w:rPr>
            <w:rStyle w:val="Hyperlink"/>
          </w:rPr>
          <w:t>Add exception handling to the Countdown application</w:t>
        </w:r>
        <w:r>
          <w:rPr>
            <w:webHidden/>
          </w:rPr>
          <w:tab/>
        </w:r>
        <w:r>
          <w:rPr>
            <w:webHidden/>
          </w:rPr>
          <w:fldChar w:fldCharType="begin"/>
        </w:r>
        <w:r>
          <w:rPr>
            <w:webHidden/>
          </w:rPr>
          <w:instrText xml:space="preserve"> PAGEREF _Toc48661397 \h </w:instrText>
        </w:r>
        <w:r>
          <w:rPr>
            <w:webHidden/>
          </w:rPr>
        </w:r>
        <w:r>
          <w:rPr>
            <w:webHidden/>
          </w:rPr>
          <w:fldChar w:fldCharType="separate"/>
        </w:r>
        <w:r w:rsidR="001D2446">
          <w:rPr>
            <w:webHidden/>
          </w:rPr>
          <w:t>21</w:t>
        </w:r>
        <w:r>
          <w:rPr>
            <w:webHidden/>
          </w:rPr>
          <w:fldChar w:fldCharType="end"/>
        </w:r>
      </w:hyperlink>
    </w:p>
    <w:p w14:paraId="28B11514" w14:textId="77777777" w:rsidR="00B84247" w:rsidRDefault="00B84247">
      <w:pPr>
        <w:pStyle w:val="TOC2"/>
        <w:rPr>
          <w:rFonts w:asciiTheme="minorHAnsi" w:eastAsiaTheme="minorEastAsia" w:hAnsiTheme="minorHAnsi" w:cstheme="minorBidi"/>
        </w:rPr>
      </w:pPr>
      <w:hyperlink w:anchor="_Toc48661398" w:history="1">
        <w:r w:rsidRPr="00F81B81">
          <w:rPr>
            <w:rStyle w:val="Hyperlink"/>
          </w:rPr>
          <w:t>Short 14-1</w:t>
        </w:r>
        <w:r>
          <w:rPr>
            <w:rFonts w:asciiTheme="minorHAnsi" w:eastAsiaTheme="minorEastAsia" w:hAnsiTheme="minorHAnsi" w:cstheme="minorBidi"/>
          </w:rPr>
          <w:tab/>
        </w:r>
        <w:r w:rsidRPr="00F81B81">
          <w:rPr>
            <w:rStyle w:val="Hyperlink"/>
          </w:rPr>
          <w:t>View the query string of a URL</w:t>
        </w:r>
        <w:r>
          <w:rPr>
            <w:webHidden/>
          </w:rPr>
          <w:tab/>
        </w:r>
        <w:r>
          <w:rPr>
            <w:webHidden/>
          </w:rPr>
          <w:fldChar w:fldCharType="begin"/>
        </w:r>
        <w:r>
          <w:rPr>
            <w:webHidden/>
          </w:rPr>
          <w:instrText xml:space="preserve"> PAGEREF _Toc48661398 \h </w:instrText>
        </w:r>
        <w:r>
          <w:rPr>
            <w:webHidden/>
          </w:rPr>
        </w:r>
        <w:r>
          <w:rPr>
            <w:webHidden/>
          </w:rPr>
          <w:fldChar w:fldCharType="separate"/>
        </w:r>
        <w:r w:rsidR="001D2446">
          <w:rPr>
            <w:webHidden/>
          </w:rPr>
          <w:t>22</w:t>
        </w:r>
        <w:r>
          <w:rPr>
            <w:webHidden/>
          </w:rPr>
          <w:fldChar w:fldCharType="end"/>
        </w:r>
      </w:hyperlink>
    </w:p>
    <w:p w14:paraId="2C82632E" w14:textId="77777777" w:rsidR="00B84247" w:rsidRDefault="00B84247">
      <w:pPr>
        <w:pStyle w:val="TOC2"/>
        <w:rPr>
          <w:rFonts w:asciiTheme="minorHAnsi" w:eastAsiaTheme="minorEastAsia" w:hAnsiTheme="minorHAnsi" w:cstheme="minorBidi"/>
        </w:rPr>
      </w:pPr>
      <w:hyperlink w:anchor="_Toc48661399" w:history="1">
        <w:r w:rsidRPr="00F81B81">
          <w:rPr>
            <w:rStyle w:val="Hyperlink"/>
          </w:rPr>
          <w:t>Short 15-1</w:t>
        </w:r>
        <w:r>
          <w:rPr>
            <w:rFonts w:asciiTheme="minorHAnsi" w:eastAsiaTheme="minorEastAsia" w:hAnsiTheme="minorHAnsi" w:cstheme="minorBidi"/>
          </w:rPr>
          <w:tab/>
        </w:r>
        <w:r w:rsidRPr="00F81B81">
          <w:rPr>
            <w:rStyle w:val="Hyperlink"/>
          </w:rPr>
          <w:t>Allow multiple task entries in the Task List application</w:t>
        </w:r>
        <w:r>
          <w:rPr>
            <w:webHidden/>
          </w:rPr>
          <w:tab/>
        </w:r>
        <w:r>
          <w:rPr>
            <w:webHidden/>
          </w:rPr>
          <w:fldChar w:fldCharType="begin"/>
        </w:r>
        <w:r>
          <w:rPr>
            <w:webHidden/>
          </w:rPr>
          <w:instrText xml:space="preserve"> PAGEREF _Toc48661399 \h </w:instrText>
        </w:r>
        <w:r>
          <w:rPr>
            <w:webHidden/>
          </w:rPr>
        </w:r>
        <w:r>
          <w:rPr>
            <w:webHidden/>
          </w:rPr>
          <w:fldChar w:fldCharType="separate"/>
        </w:r>
        <w:r w:rsidR="001D2446">
          <w:rPr>
            <w:webHidden/>
          </w:rPr>
          <w:t>23</w:t>
        </w:r>
        <w:r>
          <w:rPr>
            <w:webHidden/>
          </w:rPr>
          <w:fldChar w:fldCharType="end"/>
        </w:r>
      </w:hyperlink>
    </w:p>
    <w:p w14:paraId="2123970E" w14:textId="77777777" w:rsidR="00B84247" w:rsidRDefault="00B84247">
      <w:pPr>
        <w:pStyle w:val="TOC2"/>
        <w:rPr>
          <w:rFonts w:asciiTheme="minorHAnsi" w:eastAsiaTheme="minorEastAsia" w:hAnsiTheme="minorHAnsi" w:cstheme="minorBidi"/>
        </w:rPr>
      </w:pPr>
      <w:hyperlink w:anchor="_Toc48661400" w:history="1">
        <w:r w:rsidRPr="00F81B81">
          <w:rPr>
            <w:rStyle w:val="Hyperlink"/>
          </w:rPr>
          <w:t>Short 16-1</w:t>
        </w:r>
        <w:r>
          <w:rPr>
            <w:rFonts w:asciiTheme="minorHAnsi" w:eastAsiaTheme="minorEastAsia" w:hAnsiTheme="minorHAnsi" w:cstheme="minorBidi"/>
          </w:rPr>
          <w:tab/>
        </w:r>
        <w:r w:rsidRPr="00F81B81">
          <w:rPr>
            <w:rStyle w:val="Hyperlink"/>
          </w:rPr>
          <w:t>Use a class instead of an object literal</w:t>
        </w:r>
        <w:r>
          <w:rPr>
            <w:webHidden/>
          </w:rPr>
          <w:tab/>
        </w:r>
        <w:r>
          <w:rPr>
            <w:webHidden/>
          </w:rPr>
          <w:fldChar w:fldCharType="begin"/>
        </w:r>
        <w:r>
          <w:rPr>
            <w:webHidden/>
          </w:rPr>
          <w:instrText xml:space="preserve"> PAGEREF _Toc48661400 \h </w:instrText>
        </w:r>
        <w:r>
          <w:rPr>
            <w:webHidden/>
          </w:rPr>
        </w:r>
        <w:r>
          <w:rPr>
            <w:webHidden/>
          </w:rPr>
          <w:fldChar w:fldCharType="separate"/>
        </w:r>
        <w:r w:rsidR="001D2446">
          <w:rPr>
            <w:webHidden/>
          </w:rPr>
          <w:t>24</w:t>
        </w:r>
        <w:r>
          <w:rPr>
            <w:webHidden/>
          </w:rPr>
          <w:fldChar w:fldCharType="end"/>
        </w:r>
      </w:hyperlink>
    </w:p>
    <w:p w14:paraId="6D66C887" w14:textId="77777777" w:rsidR="00B84247" w:rsidRDefault="00B84247">
      <w:pPr>
        <w:pStyle w:val="TOC2"/>
        <w:rPr>
          <w:rFonts w:asciiTheme="minorHAnsi" w:eastAsiaTheme="minorEastAsia" w:hAnsiTheme="minorHAnsi" w:cstheme="minorBidi"/>
        </w:rPr>
      </w:pPr>
      <w:hyperlink w:anchor="_Toc48661401" w:history="1">
        <w:r w:rsidRPr="00F81B81">
          <w:rPr>
            <w:rStyle w:val="Hyperlink"/>
          </w:rPr>
          <w:t>Short 16-2</w:t>
        </w:r>
        <w:r>
          <w:rPr>
            <w:rFonts w:asciiTheme="minorHAnsi" w:eastAsiaTheme="minorEastAsia" w:hAnsiTheme="minorHAnsi" w:cstheme="minorBidi"/>
          </w:rPr>
          <w:tab/>
        </w:r>
        <w:r w:rsidRPr="00F81B81">
          <w:rPr>
            <w:rStyle w:val="Hyperlink"/>
          </w:rPr>
          <w:t>Use an object literal instead of a class</w:t>
        </w:r>
        <w:r>
          <w:rPr>
            <w:webHidden/>
          </w:rPr>
          <w:tab/>
        </w:r>
        <w:r>
          <w:rPr>
            <w:webHidden/>
          </w:rPr>
          <w:fldChar w:fldCharType="begin"/>
        </w:r>
        <w:r>
          <w:rPr>
            <w:webHidden/>
          </w:rPr>
          <w:instrText xml:space="preserve"> PAGEREF _Toc48661401 \h </w:instrText>
        </w:r>
        <w:r>
          <w:rPr>
            <w:webHidden/>
          </w:rPr>
        </w:r>
        <w:r>
          <w:rPr>
            <w:webHidden/>
          </w:rPr>
          <w:fldChar w:fldCharType="separate"/>
        </w:r>
        <w:r w:rsidR="001D2446">
          <w:rPr>
            <w:webHidden/>
          </w:rPr>
          <w:t>25</w:t>
        </w:r>
        <w:r>
          <w:rPr>
            <w:webHidden/>
          </w:rPr>
          <w:fldChar w:fldCharType="end"/>
        </w:r>
      </w:hyperlink>
    </w:p>
    <w:p w14:paraId="1B27D815" w14:textId="77777777" w:rsidR="00B84247" w:rsidRDefault="00B84247">
      <w:pPr>
        <w:pStyle w:val="TOC2"/>
        <w:rPr>
          <w:rFonts w:asciiTheme="minorHAnsi" w:eastAsiaTheme="minorEastAsia" w:hAnsiTheme="minorHAnsi" w:cstheme="minorBidi"/>
        </w:rPr>
      </w:pPr>
      <w:hyperlink w:anchor="_Toc48661402" w:history="1">
        <w:r w:rsidRPr="00F81B81">
          <w:rPr>
            <w:rStyle w:val="Hyperlink"/>
          </w:rPr>
          <w:t>Short 17-1</w:t>
        </w:r>
        <w:r>
          <w:rPr>
            <w:rFonts w:asciiTheme="minorHAnsi" w:eastAsiaTheme="minorEastAsia" w:hAnsiTheme="minorHAnsi" w:cstheme="minorBidi"/>
          </w:rPr>
          <w:tab/>
        </w:r>
        <w:r w:rsidRPr="00F81B81">
          <w:rPr>
            <w:rStyle w:val="Hyperlink"/>
          </w:rPr>
          <w:t>Use the module pattern to create private state</w:t>
        </w:r>
        <w:r>
          <w:rPr>
            <w:webHidden/>
          </w:rPr>
          <w:tab/>
        </w:r>
        <w:r>
          <w:rPr>
            <w:webHidden/>
          </w:rPr>
          <w:fldChar w:fldCharType="begin"/>
        </w:r>
        <w:r>
          <w:rPr>
            <w:webHidden/>
          </w:rPr>
          <w:instrText xml:space="preserve"> PAGEREF _Toc48661402 \h </w:instrText>
        </w:r>
        <w:r>
          <w:rPr>
            <w:webHidden/>
          </w:rPr>
        </w:r>
        <w:r>
          <w:rPr>
            <w:webHidden/>
          </w:rPr>
          <w:fldChar w:fldCharType="separate"/>
        </w:r>
        <w:r w:rsidR="001D2446">
          <w:rPr>
            <w:webHidden/>
          </w:rPr>
          <w:t>26</w:t>
        </w:r>
        <w:r>
          <w:rPr>
            <w:webHidden/>
          </w:rPr>
          <w:fldChar w:fldCharType="end"/>
        </w:r>
      </w:hyperlink>
    </w:p>
    <w:p w14:paraId="62996CD4" w14:textId="77777777" w:rsidR="00B84247" w:rsidRDefault="00B84247">
      <w:pPr>
        <w:pStyle w:val="TOC2"/>
        <w:rPr>
          <w:rFonts w:asciiTheme="minorHAnsi" w:eastAsiaTheme="minorEastAsia" w:hAnsiTheme="minorHAnsi" w:cstheme="minorBidi"/>
        </w:rPr>
      </w:pPr>
      <w:hyperlink w:anchor="_Toc48661403" w:history="1">
        <w:r w:rsidRPr="00F81B81">
          <w:rPr>
            <w:rStyle w:val="Hyperlink"/>
          </w:rPr>
          <w:t>Short 18-1</w:t>
        </w:r>
        <w:r>
          <w:rPr>
            <w:rFonts w:asciiTheme="minorHAnsi" w:eastAsiaTheme="minorEastAsia" w:hAnsiTheme="minorHAnsi" w:cstheme="minorBidi"/>
          </w:rPr>
          <w:tab/>
        </w:r>
        <w:r w:rsidRPr="00F81B81">
          <w:rPr>
            <w:rStyle w:val="Hyperlink"/>
          </w:rPr>
          <w:t>Enhance the Ajax for an application</w:t>
        </w:r>
        <w:r>
          <w:rPr>
            <w:webHidden/>
          </w:rPr>
          <w:tab/>
        </w:r>
        <w:r>
          <w:rPr>
            <w:webHidden/>
          </w:rPr>
          <w:fldChar w:fldCharType="begin"/>
        </w:r>
        <w:r>
          <w:rPr>
            <w:webHidden/>
          </w:rPr>
          <w:instrText xml:space="preserve"> PAGEREF _Toc48661403 \h </w:instrText>
        </w:r>
        <w:r>
          <w:rPr>
            <w:webHidden/>
          </w:rPr>
        </w:r>
        <w:r>
          <w:rPr>
            <w:webHidden/>
          </w:rPr>
          <w:fldChar w:fldCharType="separate"/>
        </w:r>
        <w:r w:rsidR="001D2446">
          <w:rPr>
            <w:webHidden/>
          </w:rPr>
          <w:t>27</w:t>
        </w:r>
        <w:r>
          <w:rPr>
            <w:webHidden/>
          </w:rPr>
          <w:fldChar w:fldCharType="end"/>
        </w:r>
      </w:hyperlink>
    </w:p>
    <w:p w14:paraId="32F0DAA2" w14:textId="77777777" w:rsidR="00B84247" w:rsidRDefault="00B84247">
      <w:pPr>
        <w:pStyle w:val="TOC2"/>
        <w:rPr>
          <w:rFonts w:asciiTheme="minorHAnsi" w:eastAsiaTheme="minorEastAsia" w:hAnsiTheme="minorHAnsi" w:cstheme="minorBidi"/>
        </w:rPr>
      </w:pPr>
      <w:hyperlink w:anchor="_Toc48661404" w:history="1">
        <w:r w:rsidRPr="00F81B81">
          <w:rPr>
            <w:rStyle w:val="Hyperlink"/>
          </w:rPr>
          <w:t>Short 19-1</w:t>
        </w:r>
        <w:r>
          <w:rPr>
            <w:rFonts w:asciiTheme="minorHAnsi" w:eastAsiaTheme="minorEastAsia" w:hAnsiTheme="minorHAnsi" w:cstheme="minorBidi"/>
          </w:rPr>
          <w:tab/>
        </w:r>
        <w:r w:rsidRPr="00F81B81">
          <w:rPr>
            <w:rStyle w:val="Hyperlink"/>
          </w:rPr>
          <w:t>Run and modify a server-side script</w:t>
        </w:r>
        <w:r>
          <w:rPr>
            <w:webHidden/>
          </w:rPr>
          <w:tab/>
        </w:r>
        <w:r>
          <w:rPr>
            <w:webHidden/>
          </w:rPr>
          <w:fldChar w:fldCharType="begin"/>
        </w:r>
        <w:r>
          <w:rPr>
            <w:webHidden/>
          </w:rPr>
          <w:instrText xml:space="preserve"> PAGEREF _Toc48661404 \h </w:instrText>
        </w:r>
        <w:r>
          <w:rPr>
            <w:webHidden/>
          </w:rPr>
        </w:r>
        <w:r>
          <w:rPr>
            <w:webHidden/>
          </w:rPr>
          <w:fldChar w:fldCharType="separate"/>
        </w:r>
        <w:r w:rsidR="001D2446">
          <w:rPr>
            <w:webHidden/>
          </w:rPr>
          <w:t>28</w:t>
        </w:r>
        <w:r>
          <w:rPr>
            <w:webHidden/>
          </w:rPr>
          <w:fldChar w:fldCharType="end"/>
        </w:r>
      </w:hyperlink>
    </w:p>
    <w:p w14:paraId="688567EF" w14:textId="77777777" w:rsidR="00743D32" w:rsidRDefault="00E03920" w:rsidP="001263FD">
      <w:pPr>
        <w:pStyle w:val="Heading1"/>
      </w:pPr>
      <w:r w:rsidRPr="00E03920">
        <w:rPr>
          <w:sz w:val="22"/>
          <w:szCs w:val="22"/>
        </w:rPr>
        <w:lastRenderedPageBreak/>
        <w:fldChar w:fldCharType="end"/>
      </w:r>
      <w:bookmarkStart w:id="0" w:name="_Toc48661378"/>
      <w:r w:rsidR="00C8744A">
        <w:t xml:space="preserve">Guidelines for doing </w:t>
      </w:r>
      <w:r w:rsidR="00743D32">
        <w:t xml:space="preserve">the </w:t>
      </w:r>
      <w:r w:rsidR="00044D28">
        <w:t xml:space="preserve">short </w:t>
      </w:r>
      <w:r w:rsidR="00743D32">
        <w:t>exercises</w:t>
      </w:r>
      <w:bookmarkEnd w:id="0"/>
    </w:p>
    <w:p w14:paraId="60F12EFD" w14:textId="77777777" w:rsidR="006B2A27" w:rsidRDefault="006B2A27" w:rsidP="006B2A27">
      <w:pPr>
        <w:pStyle w:val="Bulleteditem"/>
      </w:pPr>
      <w:r>
        <w:t>For all the short exercises, you will start with the HTML</w:t>
      </w:r>
      <w:r w:rsidR="005E6D04">
        <w:t xml:space="preserve">, </w:t>
      </w:r>
      <w:r>
        <w:t>CSS</w:t>
      </w:r>
      <w:r w:rsidR="005E6D04">
        <w:t xml:space="preserve">, and JavaScript </w:t>
      </w:r>
      <w:r w:rsidR="00C01096">
        <w:t xml:space="preserve">or jQuery </w:t>
      </w:r>
      <w:r w:rsidR="005E6D04">
        <w:t xml:space="preserve">for the application. Then, you will modify the JavaScript </w:t>
      </w:r>
      <w:r w:rsidR="00C01096">
        <w:t xml:space="preserve">or jQuery </w:t>
      </w:r>
      <w:r w:rsidR="005E6D04">
        <w:t>as directed by the exercise.</w:t>
      </w:r>
    </w:p>
    <w:p w14:paraId="1FA480B8" w14:textId="77777777" w:rsidR="006B2A27" w:rsidRPr="00743D32" w:rsidRDefault="006B2A27" w:rsidP="006B2A27">
      <w:pPr>
        <w:pStyle w:val="Bulleteditem"/>
      </w:pPr>
      <w:r>
        <w:t>Unless an exercise specifies that you need to modify the HTML or CSS, you won’t have to do that.</w:t>
      </w:r>
    </w:p>
    <w:p w14:paraId="28A41188" w14:textId="77777777" w:rsidR="006F46DA" w:rsidRPr="00743D32" w:rsidRDefault="006F46DA" w:rsidP="006F46DA">
      <w:pPr>
        <w:pStyle w:val="Bulleteditem"/>
      </w:pPr>
      <w:r>
        <w:t>Make sure every application is coded in strict mode.</w:t>
      </w:r>
    </w:p>
    <w:p w14:paraId="41AF5C75" w14:textId="77777777" w:rsidR="006B2A27" w:rsidRDefault="006B2A27" w:rsidP="006B2A27">
      <w:pPr>
        <w:pStyle w:val="Bulleteditem"/>
      </w:pPr>
      <w:r>
        <w:t>If you are doing an exercise in class with a time limit set by your instructor, do as much as you can in the time limit.</w:t>
      </w:r>
    </w:p>
    <w:p w14:paraId="7F7ABF34" w14:textId="77777777" w:rsidR="006B2A27" w:rsidRDefault="006B2A27" w:rsidP="006B2A27">
      <w:pPr>
        <w:pStyle w:val="Bulleteditem"/>
      </w:pPr>
      <w:r>
        <w:t>Feel free to copy and paste code from the book applications or exercises that you’ve already done.</w:t>
      </w:r>
    </w:p>
    <w:p w14:paraId="230631C4" w14:textId="77777777" w:rsidR="006B2A27" w:rsidRDefault="006B2A27" w:rsidP="006B2A27">
      <w:pPr>
        <w:pStyle w:val="Bulleteditem"/>
      </w:pPr>
      <w:r>
        <w:t>Use your book as a guide to coding.</w:t>
      </w:r>
    </w:p>
    <w:p w14:paraId="3FAFFA0E" w14:textId="77777777" w:rsidR="00607FC5" w:rsidRDefault="00607FC5" w:rsidP="001263FD">
      <w:pPr>
        <w:pStyle w:val="Heading1"/>
      </w:pPr>
      <w:bookmarkStart w:id="1" w:name="_Toc48661379"/>
      <w:r>
        <w:lastRenderedPageBreak/>
        <w:t>Short 1-1</w:t>
      </w:r>
      <w:r>
        <w:tab/>
        <w:t xml:space="preserve">Test an application </w:t>
      </w:r>
      <w:r w:rsidRPr="00607FC5">
        <w:t>and</w:t>
      </w:r>
      <w:r>
        <w:t xml:space="preserve"> find an error</w:t>
      </w:r>
      <w:bookmarkEnd w:id="1"/>
    </w:p>
    <w:p w14:paraId="5D18BA5C" w14:textId="5EA3EDB4" w:rsidR="00861FD2" w:rsidRDefault="00607FC5" w:rsidP="00861FD2">
      <w:pPr>
        <w:pStyle w:val="Exercisetext"/>
      </w:pPr>
      <w:r>
        <w:t xml:space="preserve">In this exercise, you’ll run </w:t>
      </w:r>
      <w:r w:rsidR="00E96FAC">
        <w:t xml:space="preserve">a version of </w:t>
      </w:r>
      <w:r>
        <w:t>the Email List application and discover that it stops running due to a coding error. Then, you’ll use Chrome to identify the statement that caused the error.</w:t>
      </w:r>
      <w:r w:rsidR="00861FD2" w:rsidRPr="00861FD2">
        <w:t xml:space="preserve"> </w:t>
      </w:r>
      <w:r w:rsidR="00861FD2">
        <w:t>Estimated time: 5</w:t>
      </w:r>
      <w:r w:rsidR="007D1977">
        <w:t xml:space="preserve"> to </w:t>
      </w:r>
      <w:r w:rsidR="00861FD2">
        <w:t xml:space="preserve">10 minutes. </w:t>
      </w:r>
    </w:p>
    <w:p w14:paraId="18B23C02" w14:textId="0D309D58" w:rsidR="00607FC5" w:rsidRDefault="003E79F8" w:rsidP="000E20BC">
      <w:pPr>
        <w:pStyle w:val="Exerciseindented"/>
      </w:pPr>
      <w:r>
        <w:rPr>
          <w:noProof/>
        </w:rPr>
        <w:drawing>
          <wp:inline distT="0" distB="0" distL="0" distR="0" wp14:anchorId="1D1103C0" wp14:editId="7CC43937">
            <wp:extent cx="4324350" cy="161362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390124" cy="1638166"/>
                    </a:xfrm>
                    <a:prstGeom prst="rect">
                      <a:avLst/>
                    </a:prstGeom>
                  </pic:spPr>
                </pic:pic>
              </a:graphicData>
            </a:graphic>
          </wp:inline>
        </w:drawing>
      </w:r>
    </w:p>
    <w:p w14:paraId="08B4D160" w14:textId="18779D48" w:rsidR="00607FC5" w:rsidRDefault="00607FC5" w:rsidP="00DB5A6A">
      <w:pPr>
        <w:pStyle w:val="Exerciselist"/>
      </w:pPr>
      <w:r>
        <w:t xml:space="preserve">Open the </w:t>
      </w:r>
      <w:r w:rsidR="00452305">
        <w:t>application</w:t>
      </w:r>
      <w:r>
        <w:t xml:space="preserve"> in this folder:</w:t>
      </w:r>
    </w:p>
    <w:p w14:paraId="1BD10FA4" w14:textId="3FD98EE0" w:rsidR="00607FC5" w:rsidRDefault="00607FC5" w:rsidP="00607FC5">
      <w:pPr>
        <w:pStyle w:val="Exercisecodep4"/>
      </w:pPr>
      <w:r>
        <w:t>exercises_short\ch01\email_list</w:t>
      </w:r>
    </w:p>
    <w:p w14:paraId="3E51D028" w14:textId="75BC64E3" w:rsidR="00607FC5" w:rsidRDefault="006D41F6" w:rsidP="00607FC5">
      <w:pPr>
        <w:pStyle w:val="Exerciselist"/>
      </w:pPr>
      <w:r>
        <w:t>Start the application, e</w:t>
      </w:r>
      <w:r w:rsidR="00607FC5">
        <w:t>nter an email address in the first text box, and click the Join List button. Note the error messages that are displayed to the right of the other two text boxes.</w:t>
      </w:r>
    </w:p>
    <w:p w14:paraId="63AB769B" w14:textId="70A72BF7" w:rsidR="00607FC5" w:rsidRDefault="006D41F6" w:rsidP="00607FC5">
      <w:pPr>
        <w:pStyle w:val="Exerciselist"/>
      </w:pPr>
      <w:r>
        <w:t>Enter a different email address in the second text box, and enter your name in the third text box. Then, click the Join List button to see what error messages are displayed.</w:t>
      </w:r>
    </w:p>
    <w:p w14:paraId="43F1FD9D" w14:textId="0ED3DBE2" w:rsidR="006D41F6" w:rsidRDefault="006D41F6" w:rsidP="00607FC5">
      <w:pPr>
        <w:pStyle w:val="Exerciselist"/>
      </w:pPr>
      <w:r>
        <w:t>Enter valid data in all three text boxes and click the Join List button. Then, note that nothing happens.</w:t>
      </w:r>
    </w:p>
    <w:p w14:paraId="359B39B1" w14:textId="77777777" w:rsidR="006D41F6" w:rsidRDefault="006D41F6" w:rsidP="00607FC5">
      <w:pPr>
        <w:pStyle w:val="Exerciselist"/>
      </w:pPr>
      <w:r>
        <w:t>Use Chrome’s developer tools to locate the statement that caused the error.</w:t>
      </w:r>
    </w:p>
    <w:p w14:paraId="1F0103FC" w14:textId="6DA461A7" w:rsidR="006D41F6" w:rsidRPr="006D41F6" w:rsidRDefault="006D41F6" w:rsidP="00607FC5">
      <w:pPr>
        <w:pStyle w:val="Exerciselist"/>
      </w:pPr>
      <w:r w:rsidRPr="006D41F6">
        <w:t xml:space="preserve">Use your </w:t>
      </w:r>
      <w:r w:rsidR="00D40BDD">
        <w:t xml:space="preserve">editor or </w:t>
      </w:r>
      <w:r w:rsidRPr="006D41F6">
        <w:t xml:space="preserve">IDE to fix the error (change </w:t>
      </w:r>
      <w:proofErr w:type="spellStart"/>
      <w:r w:rsidRPr="006D41F6">
        <w:rPr>
          <w:i/>
        </w:rPr>
        <w:t>submitt</w:t>
      </w:r>
      <w:proofErr w:type="spellEnd"/>
      <w:r w:rsidRPr="006D41F6">
        <w:t xml:space="preserve"> to </w:t>
      </w:r>
      <w:r w:rsidRPr="006D41F6">
        <w:rPr>
          <w:i/>
        </w:rPr>
        <w:t>submit</w:t>
      </w:r>
      <w:r w:rsidRPr="006D41F6">
        <w:t xml:space="preserve">). </w:t>
      </w:r>
      <w:r>
        <w:t>Then, s</w:t>
      </w:r>
      <w:r w:rsidRPr="006D41F6">
        <w:t xml:space="preserve">ave your files, and test the </w:t>
      </w:r>
      <w:r>
        <w:t>application again with valid data. This time, a new page should be displayed when you click the Join List button.</w:t>
      </w:r>
    </w:p>
    <w:p w14:paraId="0502955F" w14:textId="77777777" w:rsidR="00F848B3" w:rsidRDefault="00F848B3" w:rsidP="001263FD">
      <w:pPr>
        <w:pStyle w:val="Heading1"/>
      </w:pPr>
      <w:bookmarkStart w:id="2" w:name="_Toc48661380"/>
      <w:r>
        <w:lastRenderedPageBreak/>
        <w:t>Short 2-1</w:t>
      </w:r>
      <w:r>
        <w:tab/>
        <w:t>Modify the Test Scores application</w:t>
      </w:r>
      <w:bookmarkEnd w:id="2"/>
    </w:p>
    <w:p w14:paraId="4F29012D" w14:textId="5FE48E6B" w:rsidR="00861FD2" w:rsidRDefault="00F848B3" w:rsidP="00861FD2">
      <w:pPr>
        <w:pStyle w:val="Exercisetext"/>
      </w:pPr>
      <w:r>
        <w:t xml:space="preserve">In this exercise, you’ll modify the Test Scores application so it </w:t>
      </w:r>
      <w:r w:rsidR="00D40BDD">
        <w:t xml:space="preserve">provides for four test scores and </w:t>
      </w:r>
      <w:r>
        <w:t>displays the results in</w:t>
      </w:r>
      <w:r w:rsidR="001E60D5">
        <w:t xml:space="preserve"> a dialog box like the one that </w:t>
      </w:r>
      <w:r w:rsidR="00861FD2">
        <w:t>follows. Estimated time: 10</w:t>
      </w:r>
      <w:r w:rsidR="007D1977">
        <w:t xml:space="preserve"> to </w:t>
      </w:r>
      <w:r w:rsidR="00861FD2">
        <w:t xml:space="preserve">20 minutes. </w:t>
      </w:r>
    </w:p>
    <w:p w14:paraId="731F06DE" w14:textId="06DE1906" w:rsidR="00F848B3" w:rsidRDefault="00240CC8" w:rsidP="00D40BDD">
      <w:pPr>
        <w:pStyle w:val="Exerciseindented"/>
      </w:pPr>
      <w:r>
        <w:rPr>
          <w:noProof/>
        </w:rPr>
        <w:drawing>
          <wp:inline distT="0" distB="0" distL="0" distR="0" wp14:anchorId="1172A571" wp14:editId="4D73FD1A">
            <wp:extent cx="3429000" cy="176479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3429000" cy="1764792"/>
                    </a:xfrm>
                    <a:prstGeom prst="rect">
                      <a:avLst/>
                    </a:prstGeom>
                  </pic:spPr>
                </pic:pic>
              </a:graphicData>
            </a:graphic>
          </wp:inline>
        </w:drawing>
      </w:r>
    </w:p>
    <w:p w14:paraId="08576598" w14:textId="4D76F33D" w:rsidR="00D40BDD" w:rsidRDefault="00D40BDD" w:rsidP="00211DB3">
      <w:pPr>
        <w:pStyle w:val="Exerciselist"/>
        <w:numPr>
          <w:ilvl w:val="0"/>
          <w:numId w:val="3"/>
        </w:numPr>
      </w:pPr>
      <w:r>
        <w:t xml:space="preserve">Open </w:t>
      </w:r>
      <w:r w:rsidR="001E60D5">
        <w:t xml:space="preserve">the </w:t>
      </w:r>
      <w:r w:rsidR="00452305">
        <w:t>application</w:t>
      </w:r>
      <w:r w:rsidR="001E60D5">
        <w:t xml:space="preserve"> in this folder</w:t>
      </w:r>
      <w:r>
        <w:t>:</w:t>
      </w:r>
    </w:p>
    <w:p w14:paraId="1BE11DE9" w14:textId="675E4034" w:rsidR="00D40BDD" w:rsidRDefault="00D40BDD" w:rsidP="00D40BDD">
      <w:pPr>
        <w:pStyle w:val="Exercisecodep4"/>
      </w:pPr>
      <w:r>
        <w:t>exercises_short\ch02\</w:t>
      </w:r>
      <w:r w:rsidR="001E60D5">
        <w:t>test_scores</w:t>
      </w:r>
    </w:p>
    <w:p w14:paraId="26453522" w14:textId="197403E1" w:rsidR="00D40BDD" w:rsidRDefault="00D40BDD" w:rsidP="00D40BDD">
      <w:pPr>
        <w:pStyle w:val="Exerciselist"/>
      </w:pPr>
      <w:r>
        <w:t xml:space="preserve">Run the application, and note that it works like the one in the book and that it </w:t>
      </w:r>
      <w:r w:rsidR="001E60D5">
        <w:t>writes</w:t>
      </w:r>
      <w:r>
        <w:t xml:space="preserve"> the results </w:t>
      </w:r>
      <w:r w:rsidR="001E60D5">
        <w:t>to</w:t>
      </w:r>
      <w:r>
        <w:t xml:space="preserve"> the browser</w:t>
      </w:r>
      <w:r w:rsidR="001E60D5">
        <w:t xml:space="preserve"> page</w:t>
      </w:r>
      <w:r>
        <w:t>. Then, review the</w:t>
      </w:r>
      <w:r w:rsidR="007915C4">
        <w:t xml:space="preserve"> code in the</w:t>
      </w:r>
      <w:r>
        <w:t xml:space="preserve"> JavaScript </w:t>
      </w:r>
      <w:r w:rsidR="007915C4">
        <w:t>file</w:t>
      </w:r>
      <w:r>
        <w:t>, and note that it’s slightly different than the code in the book, although it gets the same results.</w:t>
      </w:r>
    </w:p>
    <w:p w14:paraId="481429C0" w14:textId="77777777" w:rsidR="00D40BDD" w:rsidRDefault="00D40BDD" w:rsidP="00D40BDD">
      <w:pPr>
        <w:pStyle w:val="Exerciselist"/>
      </w:pPr>
      <w:r>
        <w:t>Modify the application so it provides for a fourth test score.</w:t>
      </w:r>
    </w:p>
    <w:p w14:paraId="3762CD20" w14:textId="21EDCF13" w:rsidR="00D40BDD" w:rsidRPr="00F848B3" w:rsidRDefault="00D40BDD" w:rsidP="00240CC8">
      <w:pPr>
        <w:pStyle w:val="Exerciselist"/>
      </w:pPr>
      <w:r>
        <w:t>Modify the application so it displays the results in a dialog box like the one above, as well as in the browser page after the dialog box is closed.</w:t>
      </w:r>
    </w:p>
    <w:p w14:paraId="64640A02" w14:textId="77777777" w:rsidR="00D24B35" w:rsidRDefault="00D24B35" w:rsidP="001263FD">
      <w:pPr>
        <w:pStyle w:val="Heading1"/>
      </w:pPr>
      <w:bookmarkStart w:id="3" w:name="_Toc48661381"/>
      <w:r>
        <w:lastRenderedPageBreak/>
        <w:t>Short 3-1</w:t>
      </w:r>
      <w:r>
        <w:tab/>
        <w:t>Enhance the Future Value application</w:t>
      </w:r>
      <w:bookmarkEnd w:id="3"/>
    </w:p>
    <w:p w14:paraId="6CE0D035" w14:textId="77777777" w:rsidR="00D24B35" w:rsidRDefault="00D24B35" w:rsidP="00D24B35">
      <w:pPr>
        <w:pStyle w:val="Exercisetext"/>
      </w:pPr>
      <w:r>
        <w:t xml:space="preserve">In this </w:t>
      </w:r>
      <w:r w:rsidR="000E20BC">
        <w:t>exercise</w:t>
      </w:r>
      <w:r>
        <w:t>, you’ll make a quick enhancement that shows not only the future value when interest is compounded yearly, but also when it’s compounded monthly. As a result, the display in the browser should look like this:</w:t>
      </w:r>
    </w:p>
    <w:p w14:paraId="07A06729" w14:textId="4A8150E2" w:rsidR="00D24B35" w:rsidRDefault="004979D0" w:rsidP="00C43C65">
      <w:pPr>
        <w:pStyle w:val="Exerciseindented"/>
      </w:pPr>
      <w:r>
        <w:rPr>
          <w:noProof/>
        </w:rPr>
        <w:drawing>
          <wp:inline distT="0" distB="0" distL="0" distR="0" wp14:anchorId="5E08DD5E" wp14:editId="26AAD0DF">
            <wp:extent cx="4361688" cy="298094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361688" cy="2980944"/>
                    </a:xfrm>
                    <a:prstGeom prst="rect">
                      <a:avLst/>
                    </a:prstGeom>
                  </pic:spPr>
                </pic:pic>
              </a:graphicData>
            </a:graphic>
          </wp:inline>
        </w:drawing>
      </w:r>
    </w:p>
    <w:p w14:paraId="2FA24492" w14:textId="77777777" w:rsidR="00D24B35" w:rsidRDefault="00D24B35" w:rsidP="00D24B35">
      <w:pPr>
        <w:pStyle w:val="Exercisetext"/>
      </w:pPr>
      <w:r>
        <w:t>Estimated time: 15</w:t>
      </w:r>
      <w:r w:rsidR="007D1977">
        <w:t xml:space="preserve"> to </w:t>
      </w:r>
      <w:r>
        <w:t>20 minutes.</w:t>
      </w:r>
    </w:p>
    <w:p w14:paraId="7F2D631C" w14:textId="085F64AC" w:rsidR="00D24B35" w:rsidRDefault="00D24B35" w:rsidP="00211DB3">
      <w:pPr>
        <w:pStyle w:val="Exerciselist"/>
        <w:numPr>
          <w:ilvl w:val="0"/>
          <w:numId w:val="4"/>
        </w:numPr>
      </w:pPr>
      <w:r>
        <w:t xml:space="preserve">Open </w:t>
      </w:r>
      <w:r w:rsidR="00452305">
        <w:t>application in this folder</w:t>
      </w:r>
      <w:r>
        <w:t>:</w:t>
      </w:r>
    </w:p>
    <w:p w14:paraId="0B4033B8" w14:textId="0FD1AACE" w:rsidR="00D24B35" w:rsidRDefault="00D24B35" w:rsidP="00D24B35">
      <w:pPr>
        <w:pStyle w:val="Exercisecodep4"/>
      </w:pPr>
      <w:r>
        <w:t>exercises_short\ch03\</w:t>
      </w:r>
      <w:r w:rsidR="00656372">
        <w:t>future_value</w:t>
      </w:r>
    </w:p>
    <w:p w14:paraId="7E780E1B" w14:textId="77777777" w:rsidR="00F55BAC" w:rsidRDefault="00D24B35" w:rsidP="00D24B35">
      <w:pPr>
        <w:pStyle w:val="Exerciselist"/>
      </w:pPr>
      <w:r>
        <w:t>Run the application</w:t>
      </w:r>
      <w:r w:rsidR="00F55BAC">
        <w:t xml:space="preserve"> to make sure it works correctly.</w:t>
      </w:r>
    </w:p>
    <w:p w14:paraId="390CC7C7" w14:textId="51AFB099" w:rsidR="00D24B35" w:rsidRDefault="00F55BAC" w:rsidP="00D24B35">
      <w:pPr>
        <w:pStyle w:val="Exerciselist"/>
      </w:pPr>
      <w:r>
        <w:t>R</w:t>
      </w:r>
      <w:r w:rsidR="00D24B35">
        <w:t>eview its code</w:t>
      </w:r>
      <w:r>
        <w:t xml:space="preserve">. Note </w:t>
      </w:r>
      <w:r w:rsidR="00D24B35">
        <w:t xml:space="preserve">that it is just like the </w:t>
      </w:r>
      <w:r>
        <w:t xml:space="preserve">code </w:t>
      </w:r>
      <w:r w:rsidR="00D24B35">
        <w:t>in the book and that the interest is calculated each year.</w:t>
      </w:r>
    </w:p>
    <w:p w14:paraId="3A58DE08" w14:textId="0914FCA6" w:rsidR="00D24B35" w:rsidRDefault="00D24B35" w:rsidP="00D24B35">
      <w:pPr>
        <w:pStyle w:val="Exerciselist"/>
      </w:pPr>
      <w:r>
        <w:t>Add the code for calculating the future value when interest is calculated each month. Then, add the code for displaying the results</w:t>
      </w:r>
      <w:r w:rsidR="00695B81">
        <w:t>, as</w:t>
      </w:r>
      <w:r>
        <w:t xml:space="preserve"> shown above.</w:t>
      </w:r>
      <w:r w:rsidR="004979D0">
        <w:t xml:space="preserve"> Be sure to add the heading that identif</w:t>
      </w:r>
      <w:r w:rsidR="00157034">
        <w:t>ies</w:t>
      </w:r>
      <w:r w:rsidR="004979D0">
        <w:t xml:space="preserve"> each result.</w:t>
      </w:r>
    </w:p>
    <w:p w14:paraId="6463BE95" w14:textId="3DE01578" w:rsidR="00C83C47" w:rsidRDefault="00C83C47" w:rsidP="00C83C47">
      <w:pPr>
        <w:pStyle w:val="Exerciselist"/>
        <w:numPr>
          <w:ilvl w:val="0"/>
          <w:numId w:val="2"/>
        </w:numPr>
      </w:pPr>
      <w:bookmarkStart w:id="4" w:name="_Toc431299026"/>
      <w:bookmarkStart w:id="5" w:name="_Toc431465309"/>
      <w:bookmarkStart w:id="6" w:name="_Toc473649498"/>
      <w:bookmarkStart w:id="7" w:name="_Toc431465311"/>
      <w:bookmarkStart w:id="8" w:name="_Toc473649499"/>
      <w:bookmarkStart w:id="9" w:name="_Toc428523827"/>
      <w:bookmarkStart w:id="10" w:name="_Toc431465312"/>
      <w:r>
        <w:t>ctly.</w:t>
      </w:r>
      <w:bookmarkEnd w:id="4"/>
      <w:bookmarkEnd w:id="5"/>
      <w:bookmarkEnd w:id="6"/>
      <w:bookmarkEnd w:id="7"/>
      <w:bookmarkEnd w:id="8"/>
      <w:bookmarkEnd w:id="9"/>
      <w:bookmarkEnd w:id="10"/>
    </w:p>
    <w:sectPr w:rsidR="00C83C47" w:rsidSect="00503E6D">
      <w:headerReference w:type="default" r:id="rId11"/>
      <w:type w:val="continuous"/>
      <w:pgSz w:w="12240" w:h="15840" w:code="1"/>
      <w:pgMar w:top="1440" w:right="1728" w:bottom="2160" w:left="1872" w:header="43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0FF9A" w14:textId="77777777" w:rsidR="00D8013C" w:rsidRDefault="00D8013C">
      <w:r>
        <w:separator/>
      </w:r>
    </w:p>
  </w:endnote>
  <w:endnote w:type="continuationSeparator" w:id="0">
    <w:p w14:paraId="259E7787" w14:textId="77777777" w:rsidR="00D8013C" w:rsidRDefault="00D8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46997" w14:textId="77777777" w:rsidR="00D8013C" w:rsidRDefault="00D8013C">
      <w:r>
        <w:separator/>
      </w:r>
    </w:p>
  </w:footnote>
  <w:footnote w:type="continuationSeparator" w:id="0">
    <w:p w14:paraId="51FE0CAC" w14:textId="77777777" w:rsidR="00D8013C" w:rsidRDefault="00D8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1656F" w14:textId="07176F8B" w:rsidR="000E20BC" w:rsidRPr="00B73124" w:rsidRDefault="000E20BC" w:rsidP="007735C9">
    <w:pPr>
      <w:pStyle w:val="Footer"/>
      <w:tabs>
        <w:tab w:val="clear" w:pos="4320"/>
        <w:tab w:val="left" w:pos="0"/>
        <w:tab w:val="left" w:pos="1980"/>
        <w:tab w:val="center" w:pos="3600"/>
        <w:tab w:val="right" w:pos="7380"/>
      </w:tabs>
      <w:ind w:left="-720" w:firstLine="0"/>
      <w:rPr>
        <w:i/>
        <w:szCs w:val="22"/>
      </w:rPr>
    </w:pP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1D2446">
      <w:rPr>
        <w:rStyle w:val="PageNumber"/>
        <w:rFonts w:ascii="Arial" w:hAnsi="Arial"/>
        <w:b/>
        <w:noProof/>
        <w:sz w:val="24"/>
      </w:rPr>
      <w:t>1</w:t>
    </w:r>
    <w:r>
      <w:rPr>
        <w:rStyle w:val="PageNumber"/>
        <w:rFonts w:ascii="Arial" w:hAnsi="Arial"/>
        <w:b/>
        <w:sz w:val="24"/>
      </w:rPr>
      <w:fldChar w:fldCharType="end"/>
    </w:r>
    <w:r>
      <w:rPr>
        <w:rStyle w:val="PageNumber"/>
        <w:sz w:val="16"/>
      </w:rPr>
      <w:tab/>
    </w:r>
    <w:r>
      <w:rPr>
        <w:rStyle w:val="PageNumber"/>
        <w:szCs w:val="22"/>
      </w:rPr>
      <w:t xml:space="preserve">Short exercises for </w:t>
    </w:r>
    <w:r>
      <w:rPr>
        <w:i/>
        <w:szCs w:val="22"/>
      </w:rPr>
      <w:t>Murach’s JavaScript and jQuery (</w:t>
    </w:r>
    <w:r w:rsidR="001E60D5">
      <w:rPr>
        <w:i/>
        <w:szCs w:val="22"/>
      </w:rPr>
      <w:t>4th</w:t>
    </w:r>
    <w:r>
      <w:rPr>
        <w:i/>
        <w:szCs w:val="22"/>
      </w:rPr>
      <w:t xml:space="preserve"> Edition)</w:t>
    </w:r>
  </w:p>
  <w:p w14:paraId="51AD2718" w14:textId="77777777" w:rsidR="000E20BC" w:rsidRDefault="000E2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num w:numId="1" w16cid:durableId="1193349396">
    <w:abstractNumId w:val="1"/>
  </w:num>
  <w:num w:numId="2" w16cid:durableId="1511260503">
    <w:abstractNumId w:val="0"/>
  </w:num>
  <w:num w:numId="3" w16cid:durableId="1808813946">
    <w:abstractNumId w:val="0"/>
    <w:lvlOverride w:ilvl="0">
      <w:startOverride w:val="1"/>
    </w:lvlOverride>
  </w:num>
  <w:num w:numId="4" w16cid:durableId="370687956">
    <w:abstractNumId w:val="0"/>
    <w:lvlOverride w:ilvl="0">
      <w:startOverride w:val="1"/>
    </w:lvlOverride>
  </w:num>
  <w:num w:numId="5" w16cid:durableId="1911308116">
    <w:abstractNumId w:val="0"/>
  </w:num>
  <w:num w:numId="6" w16cid:durableId="2078212224">
    <w:abstractNumId w:val="0"/>
    <w:lvlOverride w:ilvl="0">
      <w:startOverride w:val="1"/>
    </w:lvlOverride>
  </w:num>
  <w:num w:numId="7" w16cid:durableId="584455999">
    <w:abstractNumId w:val="0"/>
    <w:lvlOverride w:ilvl="0">
      <w:startOverride w:val="1"/>
    </w:lvlOverride>
  </w:num>
  <w:num w:numId="8" w16cid:durableId="2047218248">
    <w:abstractNumId w:val="0"/>
    <w:lvlOverride w:ilvl="0">
      <w:startOverride w:val="1"/>
    </w:lvlOverride>
  </w:num>
  <w:num w:numId="9" w16cid:durableId="950553639">
    <w:abstractNumId w:val="0"/>
    <w:lvlOverride w:ilvl="0">
      <w:startOverride w:val="1"/>
    </w:lvlOverride>
  </w:num>
  <w:num w:numId="10" w16cid:durableId="210655143">
    <w:abstractNumId w:val="0"/>
    <w:lvlOverride w:ilvl="0">
      <w:startOverride w:val="1"/>
    </w:lvlOverride>
  </w:num>
  <w:num w:numId="11" w16cid:durableId="128866638">
    <w:abstractNumId w:val="0"/>
    <w:lvlOverride w:ilvl="0">
      <w:startOverride w:val="1"/>
    </w:lvlOverride>
  </w:num>
  <w:num w:numId="12" w16cid:durableId="807820561">
    <w:abstractNumId w:val="0"/>
    <w:lvlOverride w:ilvl="0">
      <w:startOverride w:val="1"/>
    </w:lvlOverride>
  </w:num>
  <w:num w:numId="13" w16cid:durableId="2078362081">
    <w:abstractNumId w:val="0"/>
    <w:lvlOverride w:ilvl="0">
      <w:startOverride w:val="1"/>
    </w:lvlOverride>
  </w:num>
  <w:num w:numId="14" w16cid:durableId="226309999">
    <w:abstractNumId w:val="0"/>
    <w:lvlOverride w:ilvl="0">
      <w:startOverride w:val="1"/>
    </w:lvlOverride>
  </w:num>
  <w:num w:numId="15" w16cid:durableId="1357269868">
    <w:abstractNumId w:val="0"/>
    <w:lvlOverride w:ilvl="0">
      <w:startOverride w:val="1"/>
    </w:lvlOverride>
  </w:num>
  <w:num w:numId="16" w16cid:durableId="417486292">
    <w:abstractNumId w:val="0"/>
    <w:lvlOverride w:ilvl="0">
      <w:startOverride w:val="1"/>
    </w:lvlOverride>
  </w:num>
  <w:num w:numId="17" w16cid:durableId="1064912518">
    <w:abstractNumId w:val="0"/>
    <w:lvlOverride w:ilvl="0">
      <w:startOverride w:val="1"/>
    </w:lvlOverride>
  </w:num>
  <w:num w:numId="18" w16cid:durableId="877474154">
    <w:abstractNumId w:val="0"/>
    <w:lvlOverride w:ilvl="0">
      <w:startOverride w:val="1"/>
    </w:lvlOverride>
  </w:num>
  <w:num w:numId="19" w16cid:durableId="1107694980">
    <w:abstractNumId w:val="0"/>
    <w:lvlOverride w:ilvl="0">
      <w:startOverride w:val="1"/>
    </w:lvlOverride>
  </w:num>
  <w:num w:numId="20" w16cid:durableId="157621380">
    <w:abstractNumId w:val="0"/>
    <w:lvlOverride w:ilvl="0">
      <w:startOverride w:val="1"/>
    </w:lvlOverride>
  </w:num>
  <w:num w:numId="21" w16cid:durableId="290094804">
    <w:abstractNumId w:val="0"/>
    <w:lvlOverride w:ilvl="0">
      <w:startOverride w:val="1"/>
    </w:lvlOverride>
  </w:num>
  <w:num w:numId="22" w16cid:durableId="1778408350">
    <w:abstractNumId w:val="0"/>
    <w:lvlOverride w:ilvl="0">
      <w:startOverride w:val="1"/>
    </w:lvlOverride>
  </w:num>
  <w:num w:numId="23" w16cid:durableId="376440133">
    <w:abstractNumId w:val="0"/>
    <w:lvlOverride w:ilvl="0">
      <w:startOverride w:val="1"/>
    </w:lvlOverride>
  </w:num>
  <w:num w:numId="24" w16cid:durableId="788670429">
    <w:abstractNumId w:val="0"/>
    <w:lvlOverride w:ilvl="0">
      <w:startOverride w:val="1"/>
    </w:lvlOverride>
  </w:num>
  <w:num w:numId="25" w16cid:durableId="333463237">
    <w:abstractNumId w:val="0"/>
    <w:lvlOverride w:ilvl="0">
      <w:startOverride w:val="1"/>
    </w:lvlOverride>
  </w:num>
  <w:num w:numId="26" w16cid:durableId="463041191">
    <w:abstractNumId w:val="0"/>
    <w:lvlOverride w:ilvl="0">
      <w:startOverride w:val="1"/>
    </w:lvlOverride>
  </w:num>
  <w:num w:numId="27" w16cid:durableId="1247543680">
    <w:abstractNumId w:val="0"/>
    <w:lvlOverride w:ilvl="0">
      <w:startOverride w:val="1"/>
    </w:lvlOverride>
  </w:num>
  <w:num w:numId="28" w16cid:durableId="1429161423">
    <w:abstractNumId w:val="0"/>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0"/>
    <w:rsid w:val="000009D1"/>
    <w:rsid w:val="00001ECA"/>
    <w:rsid w:val="00002B23"/>
    <w:rsid w:val="00003C91"/>
    <w:rsid w:val="000061DA"/>
    <w:rsid w:val="00010746"/>
    <w:rsid w:val="00011AFF"/>
    <w:rsid w:val="000141A4"/>
    <w:rsid w:val="00016137"/>
    <w:rsid w:val="00021D65"/>
    <w:rsid w:val="00025234"/>
    <w:rsid w:val="00027D55"/>
    <w:rsid w:val="00030EC7"/>
    <w:rsid w:val="0003273A"/>
    <w:rsid w:val="00036F6F"/>
    <w:rsid w:val="00044619"/>
    <w:rsid w:val="00044D28"/>
    <w:rsid w:val="00045C66"/>
    <w:rsid w:val="000472C9"/>
    <w:rsid w:val="00052863"/>
    <w:rsid w:val="000562D8"/>
    <w:rsid w:val="00065A74"/>
    <w:rsid w:val="0007274F"/>
    <w:rsid w:val="00072D32"/>
    <w:rsid w:val="00074FD4"/>
    <w:rsid w:val="00075FE4"/>
    <w:rsid w:val="00076546"/>
    <w:rsid w:val="00077728"/>
    <w:rsid w:val="00087FD2"/>
    <w:rsid w:val="00093756"/>
    <w:rsid w:val="000977E7"/>
    <w:rsid w:val="000A6952"/>
    <w:rsid w:val="000B0817"/>
    <w:rsid w:val="000B4769"/>
    <w:rsid w:val="000B4FAE"/>
    <w:rsid w:val="000B6DE8"/>
    <w:rsid w:val="000C0142"/>
    <w:rsid w:val="000D01B2"/>
    <w:rsid w:val="000D02E0"/>
    <w:rsid w:val="000D2D8B"/>
    <w:rsid w:val="000E20BC"/>
    <w:rsid w:val="000E3D4E"/>
    <w:rsid w:val="000E6C0D"/>
    <w:rsid w:val="00101C52"/>
    <w:rsid w:val="00103659"/>
    <w:rsid w:val="00105D55"/>
    <w:rsid w:val="00114D94"/>
    <w:rsid w:val="00117FB2"/>
    <w:rsid w:val="0012192E"/>
    <w:rsid w:val="001261EA"/>
    <w:rsid w:val="001263FD"/>
    <w:rsid w:val="00127260"/>
    <w:rsid w:val="0012765A"/>
    <w:rsid w:val="00132C4D"/>
    <w:rsid w:val="001334D5"/>
    <w:rsid w:val="00135E3A"/>
    <w:rsid w:val="001419A9"/>
    <w:rsid w:val="00143543"/>
    <w:rsid w:val="00145267"/>
    <w:rsid w:val="00146089"/>
    <w:rsid w:val="00147815"/>
    <w:rsid w:val="001533E3"/>
    <w:rsid w:val="00157034"/>
    <w:rsid w:val="0016348B"/>
    <w:rsid w:val="00180C59"/>
    <w:rsid w:val="00191398"/>
    <w:rsid w:val="001916BA"/>
    <w:rsid w:val="001936E2"/>
    <w:rsid w:val="001961C1"/>
    <w:rsid w:val="001A45EA"/>
    <w:rsid w:val="001A5191"/>
    <w:rsid w:val="001A6BE0"/>
    <w:rsid w:val="001B2516"/>
    <w:rsid w:val="001B54BF"/>
    <w:rsid w:val="001C6D37"/>
    <w:rsid w:val="001D221E"/>
    <w:rsid w:val="001D2446"/>
    <w:rsid w:val="001D481F"/>
    <w:rsid w:val="001D4F99"/>
    <w:rsid w:val="001D79C3"/>
    <w:rsid w:val="001E12B8"/>
    <w:rsid w:val="001E170A"/>
    <w:rsid w:val="001E374B"/>
    <w:rsid w:val="001E377A"/>
    <w:rsid w:val="001E6037"/>
    <w:rsid w:val="001E60D5"/>
    <w:rsid w:val="001E65EB"/>
    <w:rsid w:val="001F181C"/>
    <w:rsid w:val="001F43DC"/>
    <w:rsid w:val="00203694"/>
    <w:rsid w:val="002060AB"/>
    <w:rsid w:val="00207360"/>
    <w:rsid w:val="002110D4"/>
    <w:rsid w:val="00211DB3"/>
    <w:rsid w:val="00212688"/>
    <w:rsid w:val="00220E5C"/>
    <w:rsid w:val="00227937"/>
    <w:rsid w:val="002341CA"/>
    <w:rsid w:val="00234252"/>
    <w:rsid w:val="00235E06"/>
    <w:rsid w:val="00240CC8"/>
    <w:rsid w:val="00242AF2"/>
    <w:rsid w:val="00243419"/>
    <w:rsid w:val="002465C6"/>
    <w:rsid w:val="002523EE"/>
    <w:rsid w:val="00253245"/>
    <w:rsid w:val="002532CE"/>
    <w:rsid w:val="00254ECA"/>
    <w:rsid w:val="00254EE8"/>
    <w:rsid w:val="002620B2"/>
    <w:rsid w:val="0027037F"/>
    <w:rsid w:val="002712E0"/>
    <w:rsid w:val="00272DD4"/>
    <w:rsid w:val="00273520"/>
    <w:rsid w:val="002750AA"/>
    <w:rsid w:val="002759D4"/>
    <w:rsid w:val="00276174"/>
    <w:rsid w:val="002763E1"/>
    <w:rsid w:val="00276B02"/>
    <w:rsid w:val="00282D45"/>
    <w:rsid w:val="00284171"/>
    <w:rsid w:val="0028745B"/>
    <w:rsid w:val="002924F0"/>
    <w:rsid w:val="002B2B6C"/>
    <w:rsid w:val="002C1437"/>
    <w:rsid w:val="002C176F"/>
    <w:rsid w:val="002C2B7C"/>
    <w:rsid w:val="002D046E"/>
    <w:rsid w:val="002D0BB0"/>
    <w:rsid w:val="002D24B5"/>
    <w:rsid w:val="002D3222"/>
    <w:rsid w:val="002E244B"/>
    <w:rsid w:val="002E5723"/>
    <w:rsid w:val="002F4D25"/>
    <w:rsid w:val="002F68D4"/>
    <w:rsid w:val="0030023E"/>
    <w:rsid w:val="00300B20"/>
    <w:rsid w:val="00301CBE"/>
    <w:rsid w:val="003120B3"/>
    <w:rsid w:val="00314DF6"/>
    <w:rsid w:val="0031761F"/>
    <w:rsid w:val="00324AD7"/>
    <w:rsid w:val="00346212"/>
    <w:rsid w:val="00347D23"/>
    <w:rsid w:val="00360164"/>
    <w:rsid w:val="003613C7"/>
    <w:rsid w:val="00366818"/>
    <w:rsid w:val="00383FE1"/>
    <w:rsid w:val="00383FFA"/>
    <w:rsid w:val="003848C7"/>
    <w:rsid w:val="003955B4"/>
    <w:rsid w:val="0039689B"/>
    <w:rsid w:val="003A2187"/>
    <w:rsid w:val="003B3392"/>
    <w:rsid w:val="003B3401"/>
    <w:rsid w:val="003C2C5C"/>
    <w:rsid w:val="003C5BB8"/>
    <w:rsid w:val="003D24E9"/>
    <w:rsid w:val="003D3257"/>
    <w:rsid w:val="003D6F8D"/>
    <w:rsid w:val="003E0EA9"/>
    <w:rsid w:val="003E2365"/>
    <w:rsid w:val="003E3C74"/>
    <w:rsid w:val="003E79F8"/>
    <w:rsid w:val="003E7EE6"/>
    <w:rsid w:val="003F46F6"/>
    <w:rsid w:val="00400163"/>
    <w:rsid w:val="00402216"/>
    <w:rsid w:val="00403567"/>
    <w:rsid w:val="004066E8"/>
    <w:rsid w:val="004143BF"/>
    <w:rsid w:val="00416C3E"/>
    <w:rsid w:val="00423D34"/>
    <w:rsid w:val="004252C9"/>
    <w:rsid w:val="00431960"/>
    <w:rsid w:val="00434126"/>
    <w:rsid w:val="004427C6"/>
    <w:rsid w:val="00450351"/>
    <w:rsid w:val="00452305"/>
    <w:rsid w:val="00453B75"/>
    <w:rsid w:val="00455A9E"/>
    <w:rsid w:val="0046136A"/>
    <w:rsid w:val="004618D6"/>
    <w:rsid w:val="004622EF"/>
    <w:rsid w:val="00471F49"/>
    <w:rsid w:val="004730DF"/>
    <w:rsid w:val="00493DF5"/>
    <w:rsid w:val="00497480"/>
    <w:rsid w:val="004979D0"/>
    <w:rsid w:val="004B4A1E"/>
    <w:rsid w:val="004C01C9"/>
    <w:rsid w:val="004C08AD"/>
    <w:rsid w:val="004C2480"/>
    <w:rsid w:val="004C6A4A"/>
    <w:rsid w:val="004D64CF"/>
    <w:rsid w:val="004E0299"/>
    <w:rsid w:val="004E02FC"/>
    <w:rsid w:val="004E543A"/>
    <w:rsid w:val="004E5AC0"/>
    <w:rsid w:val="004F3056"/>
    <w:rsid w:val="004F35C6"/>
    <w:rsid w:val="004F73AD"/>
    <w:rsid w:val="00503036"/>
    <w:rsid w:val="0050307F"/>
    <w:rsid w:val="00503E6D"/>
    <w:rsid w:val="00505132"/>
    <w:rsid w:val="00515C3D"/>
    <w:rsid w:val="0052424F"/>
    <w:rsid w:val="0053708A"/>
    <w:rsid w:val="005422CA"/>
    <w:rsid w:val="00542E84"/>
    <w:rsid w:val="0055084B"/>
    <w:rsid w:val="00563DFE"/>
    <w:rsid w:val="005751C6"/>
    <w:rsid w:val="00577BF6"/>
    <w:rsid w:val="0058060C"/>
    <w:rsid w:val="00591EB7"/>
    <w:rsid w:val="005A0DAB"/>
    <w:rsid w:val="005A2A3A"/>
    <w:rsid w:val="005A2B90"/>
    <w:rsid w:val="005A5B85"/>
    <w:rsid w:val="005B0296"/>
    <w:rsid w:val="005B043B"/>
    <w:rsid w:val="005B0C2E"/>
    <w:rsid w:val="005B14B7"/>
    <w:rsid w:val="005C0E88"/>
    <w:rsid w:val="005C67C2"/>
    <w:rsid w:val="005E3F18"/>
    <w:rsid w:val="005E59DD"/>
    <w:rsid w:val="005E6D04"/>
    <w:rsid w:val="005F0016"/>
    <w:rsid w:val="005F422D"/>
    <w:rsid w:val="005F66A7"/>
    <w:rsid w:val="00605EC3"/>
    <w:rsid w:val="00607FC5"/>
    <w:rsid w:val="00612181"/>
    <w:rsid w:val="00612C13"/>
    <w:rsid w:val="00612EF5"/>
    <w:rsid w:val="00616B98"/>
    <w:rsid w:val="00621178"/>
    <w:rsid w:val="0062248A"/>
    <w:rsid w:val="00640292"/>
    <w:rsid w:val="00643E06"/>
    <w:rsid w:val="00656372"/>
    <w:rsid w:val="00662050"/>
    <w:rsid w:val="006628F4"/>
    <w:rsid w:val="0066374B"/>
    <w:rsid w:val="006663B7"/>
    <w:rsid w:val="00667099"/>
    <w:rsid w:val="00670CCE"/>
    <w:rsid w:val="006732C7"/>
    <w:rsid w:val="00674347"/>
    <w:rsid w:val="00676F70"/>
    <w:rsid w:val="00682602"/>
    <w:rsid w:val="0068790F"/>
    <w:rsid w:val="00695B81"/>
    <w:rsid w:val="006965A2"/>
    <w:rsid w:val="006A0463"/>
    <w:rsid w:val="006A3A16"/>
    <w:rsid w:val="006A63A7"/>
    <w:rsid w:val="006A64ED"/>
    <w:rsid w:val="006A7D7E"/>
    <w:rsid w:val="006B2A27"/>
    <w:rsid w:val="006B2CA0"/>
    <w:rsid w:val="006B3FE7"/>
    <w:rsid w:val="006B4F26"/>
    <w:rsid w:val="006C772D"/>
    <w:rsid w:val="006D026A"/>
    <w:rsid w:val="006D27A7"/>
    <w:rsid w:val="006D41F6"/>
    <w:rsid w:val="006D50C1"/>
    <w:rsid w:val="006D63A1"/>
    <w:rsid w:val="006E0782"/>
    <w:rsid w:val="006F46DA"/>
    <w:rsid w:val="00706F19"/>
    <w:rsid w:val="00710204"/>
    <w:rsid w:val="00712ADC"/>
    <w:rsid w:val="00712F32"/>
    <w:rsid w:val="00713095"/>
    <w:rsid w:val="00716DAD"/>
    <w:rsid w:val="00730411"/>
    <w:rsid w:val="00734390"/>
    <w:rsid w:val="0074044F"/>
    <w:rsid w:val="00743D32"/>
    <w:rsid w:val="0075426C"/>
    <w:rsid w:val="007548A7"/>
    <w:rsid w:val="00756078"/>
    <w:rsid w:val="007574C4"/>
    <w:rsid w:val="00760BAA"/>
    <w:rsid w:val="007612C9"/>
    <w:rsid w:val="007621C3"/>
    <w:rsid w:val="00764C6A"/>
    <w:rsid w:val="007651F7"/>
    <w:rsid w:val="007735C9"/>
    <w:rsid w:val="00774B8F"/>
    <w:rsid w:val="00774E6A"/>
    <w:rsid w:val="0078675C"/>
    <w:rsid w:val="007915C4"/>
    <w:rsid w:val="00791D92"/>
    <w:rsid w:val="0079380E"/>
    <w:rsid w:val="00797CC7"/>
    <w:rsid w:val="007A237D"/>
    <w:rsid w:val="007A2F86"/>
    <w:rsid w:val="007A357F"/>
    <w:rsid w:val="007A406A"/>
    <w:rsid w:val="007B5CE3"/>
    <w:rsid w:val="007B7038"/>
    <w:rsid w:val="007B77C9"/>
    <w:rsid w:val="007C1310"/>
    <w:rsid w:val="007C2F98"/>
    <w:rsid w:val="007D1977"/>
    <w:rsid w:val="007D1A16"/>
    <w:rsid w:val="007D3E70"/>
    <w:rsid w:val="007E2860"/>
    <w:rsid w:val="007E43BA"/>
    <w:rsid w:val="007E7CE0"/>
    <w:rsid w:val="007F0643"/>
    <w:rsid w:val="007F140A"/>
    <w:rsid w:val="007F1716"/>
    <w:rsid w:val="007F603F"/>
    <w:rsid w:val="007F6BF1"/>
    <w:rsid w:val="0080020D"/>
    <w:rsid w:val="00804EF5"/>
    <w:rsid w:val="00807D06"/>
    <w:rsid w:val="00817AFB"/>
    <w:rsid w:val="00820A68"/>
    <w:rsid w:val="0082272C"/>
    <w:rsid w:val="0083779F"/>
    <w:rsid w:val="00840544"/>
    <w:rsid w:val="00845AEF"/>
    <w:rsid w:val="00847E6C"/>
    <w:rsid w:val="0085353D"/>
    <w:rsid w:val="00860C57"/>
    <w:rsid w:val="00861FD2"/>
    <w:rsid w:val="0086656A"/>
    <w:rsid w:val="008671EA"/>
    <w:rsid w:val="0087079F"/>
    <w:rsid w:val="008755BC"/>
    <w:rsid w:val="00883E35"/>
    <w:rsid w:val="00884775"/>
    <w:rsid w:val="00886401"/>
    <w:rsid w:val="0088682F"/>
    <w:rsid w:val="00894D5A"/>
    <w:rsid w:val="008A23E3"/>
    <w:rsid w:val="008A2D86"/>
    <w:rsid w:val="008A4CCC"/>
    <w:rsid w:val="008A76DE"/>
    <w:rsid w:val="008E04BB"/>
    <w:rsid w:val="008E37A1"/>
    <w:rsid w:val="008E4232"/>
    <w:rsid w:val="008E428A"/>
    <w:rsid w:val="008E4BE4"/>
    <w:rsid w:val="008F3742"/>
    <w:rsid w:val="00900283"/>
    <w:rsid w:val="009056E3"/>
    <w:rsid w:val="009063A8"/>
    <w:rsid w:val="009067DB"/>
    <w:rsid w:val="0091246E"/>
    <w:rsid w:val="00915165"/>
    <w:rsid w:val="00915292"/>
    <w:rsid w:val="009157F7"/>
    <w:rsid w:val="0093122B"/>
    <w:rsid w:val="009348A9"/>
    <w:rsid w:val="00934CDA"/>
    <w:rsid w:val="00936D2C"/>
    <w:rsid w:val="009425AD"/>
    <w:rsid w:val="00942AAA"/>
    <w:rsid w:val="00947399"/>
    <w:rsid w:val="0096159C"/>
    <w:rsid w:val="00963A5B"/>
    <w:rsid w:val="00967AC9"/>
    <w:rsid w:val="00967C7F"/>
    <w:rsid w:val="00971084"/>
    <w:rsid w:val="00972CED"/>
    <w:rsid w:val="00981FB3"/>
    <w:rsid w:val="009833E4"/>
    <w:rsid w:val="0098375B"/>
    <w:rsid w:val="009A4298"/>
    <w:rsid w:val="009A5F5D"/>
    <w:rsid w:val="009A72A5"/>
    <w:rsid w:val="009B7520"/>
    <w:rsid w:val="009C2982"/>
    <w:rsid w:val="009C63BC"/>
    <w:rsid w:val="009D2A72"/>
    <w:rsid w:val="009D3EC6"/>
    <w:rsid w:val="009E0124"/>
    <w:rsid w:val="009E13FC"/>
    <w:rsid w:val="009E20EF"/>
    <w:rsid w:val="009E4391"/>
    <w:rsid w:val="009F0A43"/>
    <w:rsid w:val="009F1688"/>
    <w:rsid w:val="00A06249"/>
    <w:rsid w:val="00A21776"/>
    <w:rsid w:val="00A23670"/>
    <w:rsid w:val="00A23A92"/>
    <w:rsid w:val="00A24410"/>
    <w:rsid w:val="00A254AC"/>
    <w:rsid w:val="00A31C82"/>
    <w:rsid w:val="00A340C9"/>
    <w:rsid w:val="00A36893"/>
    <w:rsid w:val="00A36AB9"/>
    <w:rsid w:val="00A41859"/>
    <w:rsid w:val="00A50943"/>
    <w:rsid w:val="00A62F87"/>
    <w:rsid w:val="00A630D2"/>
    <w:rsid w:val="00A657EA"/>
    <w:rsid w:val="00A66410"/>
    <w:rsid w:val="00A669C4"/>
    <w:rsid w:val="00A66DAD"/>
    <w:rsid w:val="00A701F4"/>
    <w:rsid w:val="00A831DE"/>
    <w:rsid w:val="00A833D0"/>
    <w:rsid w:val="00A90461"/>
    <w:rsid w:val="00A92253"/>
    <w:rsid w:val="00A922ED"/>
    <w:rsid w:val="00A94C5B"/>
    <w:rsid w:val="00AA1C74"/>
    <w:rsid w:val="00AA2A31"/>
    <w:rsid w:val="00AA4D2E"/>
    <w:rsid w:val="00AB67A5"/>
    <w:rsid w:val="00AB7E1D"/>
    <w:rsid w:val="00AC1F9D"/>
    <w:rsid w:val="00AC45A8"/>
    <w:rsid w:val="00AD071D"/>
    <w:rsid w:val="00AD305F"/>
    <w:rsid w:val="00AD74B1"/>
    <w:rsid w:val="00AE3BAA"/>
    <w:rsid w:val="00AF0475"/>
    <w:rsid w:val="00B01A07"/>
    <w:rsid w:val="00B04885"/>
    <w:rsid w:val="00B05C2B"/>
    <w:rsid w:val="00B06CAD"/>
    <w:rsid w:val="00B11E0A"/>
    <w:rsid w:val="00B11EBE"/>
    <w:rsid w:val="00B14682"/>
    <w:rsid w:val="00B2352E"/>
    <w:rsid w:val="00B25775"/>
    <w:rsid w:val="00B25EEB"/>
    <w:rsid w:val="00B4201D"/>
    <w:rsid w:val="00B50C5B"/>
    <w:rsid w:val="00B51254"/>
    <w:rsid w:val="00B62FAE"/>
    <w:rsid w:val="00B63F47"/>
    <w:rsid w:val="00B6606E"/>
    <w:rsid w:val="00B66DCE"/>
    <w:rsid w:val="00B67BCE"/>
    <w:rsid w:val="00B71DE1"/>
    <w:rsid w:val="00B73124"/>
    <w:rsid w:val="00B82093"/>
    <w:rsid w:val="00B84247"/>
    <w:rsid w:val="00B857D5"/>
    <w:rsid w:val="00B85A10"/>
    <w:rsid w:val="00BA3144"/>
    <w:rsid w:val="00BA40A0"/>
    <w:rsid w:val="00BA47C4"/>
    <w:rsid w:val="00BA666C"/>
    <w:rsid w:val="00BB0C4A"/>
    <w:rsid w:val="00BB1405"/>
    <w:rsid w:val="00BB2AAD"/>
    <w:rsid w:val="00BB2BE1"/>
    <w:rsid w:val="00BC4AB4"/>
    <w:rsid w:val="00BC4D2C"/>
    <w:rsid w:val="00BC7B97"/>
    <w:rsid w:val="00BD396C"/>
    <w:rsid w:val="00BD3E43"/>
    <w:rsid w:val="00BE0006"/>
    <w:rsid w:val="00BE3780"/>
    <w:rsid w:val="00BE43A4"/>
    <w:rsid w:val="00BE6611"/>
    <w:rsid w:val="00BF1C7E"/>
    <w:rsid w:val="00BF5139"/>
    <w:rsid w:val="00BF7761"/>
    <w:rsid w:val="00BF7833"/>
    <w:rsid w:val="00C01096"/>
    <w:rsid w:val="00C02DDB"/>
    <w:rsid w:val="00C03306"/>
    <w:rsid w:val="00C1075E"/>
    <w:rsid w:val="00C10B12"/>
    <w:rsid w:val="00C11279"/>
    <w:rsid w:val="00C20387"/>
    <w:rsid w:val="00C209B4"/>
    <w:rsid w:val="00C22076"/>
    <w:rsid w:val="00C22DD9"/>
    <w:rsid w:val="00C23382"/>
    <w:rsid w:val="00C25037"/>
    <w:rsid w:val="00C26627"/>
    <w:rsid w:val="00C26703"/>
    <w:rsid w:val="00C3051F"/>
    <w:rsid w:val="00C33DC8"/>
    <w:rsid w:val="00C35BD0"/>
    <w:rsid w:val="00C35E62"/>
    <w:rsid w:val="00C411A0"/>
    <w:rsid w:val="00C439DB"/>
    <w:rsid w:val="00C43C65"/>
    <w:rsid w:val="00C501F6"/>
    <w:rsid w:val="00C52224"/>
    <w:rsid w:val="00C604F1"/>
    <w:rsid w:val="00C619EA"/>
    <w:rsid w:val="00C654EF"/>
    <w:rsid w:val="00C70663"/>
    <w:rsid w:val="00C72CC2"/>
    <w:rsid w:val="00C74D1E"/>
    <w:rsid w:val="00C75A0B"/>
    <w:rsid w:val="00C80811"/>
    <w:rsid w:val="00C83C47"/>
    <w:rsid w:val="00C8744A"/>
    <w:rsid w:val="00C8792E"/>
    <w:rsid w:val="00C9407D"/>
    <w:rsid w:val="00C94153"/>
    <w:rsid w:val="00C9435A"/>
    <w:rsid w:val="00CA32B1"/>
    <w:rsid w:val="00CB3956"/>
    <w:rsid w:val="00CB48EE"/>
    <w:rsid w:val="00CB6229"/>
    <w:rsid w:val="00CC1DBC"/>
    <w:rsid w:val="00CC373A"/>
    <w:rsid w:val="00CC55A2"/>
    <w:rsid w:val="00CD3F77"/>
    <w:rsid w:val="00CD4C37"/>
    <w:rsid w:val="00CE4CCE"/>
    <w:rsid w:val="00CE5791"/>
    <w:rsid w:val="00CE5D2C"/>
    <w:rsid w:val="00CE6FED"/>
    <w:rsid w:val="00CE7B49"/>
    <w:rsid w:val="00CF3DAA"/>
    <w:rsid w:val="00CF4D4E"/>
    <w:rsid w:val="00D03F35"/>
    <w:rsid w:val="00D04CD8"/>
    <w:rsid w:val="00D12D9F"/>
    <w:rsid w:val="00D142B4"/>
    <w:rsid w:val="00D17972"/>
    <w:rsid w:val="00D24B35"/>
    <w:rsid w:val="00D333DD"/>
    <w:rsid w:val="00D33655"/>
    <w:rsid w:val="00D3529C"/>
    <w:rsid w:val="00D36103"/>
    <w:rsid w:val="00D40BDD"/>
    <w:rsid w:val="00D47E26"/>
    <w:rsid w:val="00D50BF7"/>
    <w:rsid w:val="00D56684"/>
    <w:rsid w:val="00D573B6"/>
    <w:rsid w:val="00D77DFA"/>
    <w:rsid w:val="00D77EA0"/>
    <w:rsid w:val="00D8013C"/>
    <w:rsid w:val="00D80878"/>
    <w:rsid w:val="00D81709"/>
    <w:rsid w:val="00D817A1"/>
    <w:rsid w:val="00D831E2"/>
    <w:rsid w:val="00D83D98"/>
    <w:rsid w:val="00D91602"/>
    <w:rsid w:val="00D9415C"/>
    <w:rsid w:val="00DB32A7"/>
    <w:rsid w:val="00DB5A6A"/>
    <w:rsid w:val="00DB5A9A"/>
    <w:rsid w:val="00DC1CD2"/>
    <w:rsid w:val="00DC683D"/>
    <w:rsid w:val="00DD1B1D"/>
    <w:rsid w:val="00DD6E24"/>
    <w:rsid w:val="00DE2467"/>
    <w:rsid w:val="00DE65C0"/>
    <w:rsid w:val="00DF1B52"/>
    <w:rsid w:val="00DF57E0"/>
    <w:rsid w:val="00E01F39"/>
    <w:rsid w:val="00E03920"/>
    <w:rsid w:val="00E1660D"/>
    <w:rsid w:val="00E16C41"/>
    <w:rsid w:val="00E21A08"/>
    <w:rsid w:val="00E25517"/>
    <w:rsid w:val="00E30BD5"/>
    <w:rsid w:val="00E35C2E"/>
    <w:rsid w:val="00E365E4"/>
    <w:rsid w:val="00E41A26"/>
    <w:rsid w:val="00E47541"/>
    <w:rsid w:val="00E47D70"/>
    <w:rsid w:val="00E521FA"/>
    <w:rsid w:val="00E539CB"/>
    <w:rsid w:val="00E602DC"/>
    <w:rsid w:val="00E60381"/>
    <w:rsid w:val="00E62BD3"/>
    <w:rsid w:val="00E721F9"/>
    <w:rsid w:val="00E72A9B"/>
    <w:rsid w:val="00E74E4F"/>
    <w:rsid w:val="00E760E2"/>
    <w:rsid w:val="00E8460E"/>
    <w:rsid w:val="00E96FAC"/>
    <w:rsid w:val="00EA2757"/>
    <w:rsid w:val="00EA2B51"/>
    <w:rsid w:val="00EB3251"/>
    <w:rsid w:val="00EB36AF"/>
    <w:rsid w:val="00EB6DFC"/>
    <w:rsid w:val="00EC3241"/>
    <w:rsid w:val="00EC3937"/>
    <w:rsid w:val="00ED4171"/>
    <w:rsid w:val="00EE6766"/>
    <w:rsid w:val="00EF3737"/>
    <w:rsid w:val="00EF737F"/>
    <w:rsid w:val="00EF7ED4"/>
    <w:rsid w:val="00F0064E"/>
    <w:rsid w:val="00F02A10"/>
    <w:rsid w:val="00F20271"/>
    <w:rsid w:val="00F26FDA"/>
    <w:rsid w:val="00F3093A"/>
    <w:rsid w:val="00F37105"/>
    <w:rsid w:val="00F402A8"/>
    <w:rsid w:val="00F41658"/>
    <w:rsid w:val="00F417CA"/>
    <w:rsid w:val="00F42AF4"/>
    <w:rsid w:val="00F44B84"/>
    <w:rsid w:val="00F46266"/>
    <w:rsid w:val="00F516BB"/>
    <w:rsid w:val="00F52211"/>
    <w:rsid w:val="00F55234"/>
    <w:rsid w:val="00F55BAC"/>
    <w:rsid w:val="00F601CA"/>
    <w:rsid w:val="00F60DFF"/>
    <w:rsid w:val="00F766FA"/>
    <w:rsid w:val="00F8060C"/>
    <w:rsid w:val="00F848B3"/>
    <w:rsid w:val="00F86848"/>
    <w:rsid w:val="00F92E60"/>
    <w:rsid w:val="00F9582C"/>
    <w:rsid w:val="00FA095C"/>
    <w:rsid w:val="00FA1830"/>
    <w:rsid w:val="00FA564F"/>
    <w:rsid w:val="00FA755E"/>
    <w:rsid w:val="00FB2A91"/>
    <w:rsid w:val="00FB5AC4"/>
    <w:rsid w:val="00FB6A25"/>
    <w:rsid w:val="00FB6BBC"/>
    <w:rsid w:val="00FC4AFA"/>
    <w:rsid w:val="00FC6F4E"/>
    <w:rsid w:val="00FD1624"/>
    <w:rsid w:val="00FD195F"/>
    <w:rsid w:val="00FE29F0"/>
    <w:rsid w:val="00FF13F9"/>
    <w:rsid w:val="00FF3DF8"/>
    <w:rsid w:val="00FF7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DEF2D"/>
  <w15:docId w15:val="{A30E0D7E-D029-4949-91CF-273B6357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4E9"/>
    <w:pPr>
      <w:ind w:right="1440" w:firstLine="360"/>
    </w:pPr>
    <w:rPr>
      <w:sz w:val="22"/>
    </w:rPr>
  </w:style>
  <w:style w:type="paragraph" w:styleId="Heading1">
    <w:name w:val="heading 1"/>
    <w:next w:val="Exercisetext"/>
    <w:qFormat/>
    <w:rsid w:val="001263FD"/>
    <w:pPr>
      <w:keepNext/>
      <w:pageBreakBefore/>
      <w:pBdr>
        <w:bottom w:val="single" w:sz="4" w:space="1" w:color="auto"/>
      </w:pBdr>
      <w:spacing w:after="120" w:line="400" w:lineRule="exact"/>
      <w:ind w:left="2160" w:hanging="2160"/>
      <w:outlineLvl w:val="0"/>
    </w:pPr>
    <w:rPr>
      <w:rFonts w:ascii="Arial Black" w:hAnsi="Arial Black"/>
      <w:noProof/>
      <w:color w:val="000000"/>
      <w:w w:val="90"/>
      <w:kern w:val="40"/>
      <w:sz w:val="36"/>
      <w:szCs w:val="36"/>
    </w:rPr>
  </w:style>
  <w:style w:type="paragraph" w:styleId="Heading2">
    <w:name w:val="heading 2"/>
    <w:basedOn w:val="Heading3"/>
    <w:next w:val="Normal"/>
    <w:qFormat/>
    <w:rsid w:val="003D24E9"/>
    <w:pPr>
      <w:pageBreakBefore/>
      <w:shd w:val="clear" w:color="000000" w:fill="FFFFFF"/>
      <w:spacing w:before="0"/>
      <w:outlineLvl w:val="1"/>
    </w:pPr>
  </w:style>
  <w:style w:type="paragraph" w:styleId="Heading3">
    <w:name w:val="heading 3"/>
    <w:basedOn w:val="Normal"/>
    <w:next w:val="Normal"/>
    <w:qFormat/>
    <w:rsid w:val="003D24E9"/>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3D24E9"/>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basedOn w:val="Normal"/>
    <w:next w:val="Chaptertitle"/>
    <w:rsid w:val="003D24E9"/>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3D24E9"/>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3D24E9"/>
  </w:style>
  <w:style w:type="paragraph" w:customStyle="1" w:styleId="Sectiontitle">
    <w:name w:val="Section title"/>
    <w:basedOn w:val="Chaptertitle"/>
    <w:next w:val="Sectiontext"/>
    <w:rsid w:val="003D24E9"/>
  </w:style>
  <w:style w:type="paragraph" w:styleId="TOC1">
    <w:name w:val="toc 1"/>
    <w:basedOn w:val="Normal"/>
    <w:next w:val="Normal"/>
    <w:uiPriority w:val="39"/>
    <w:rsid w:val="00C26627"/>
    <w:pPr>
      <w:tabs>
        <w:tab w:val="right" w:pos="7020"/>
      </w:tabs>
      <w:spacing w:before="40" w:after="40"/>
      <w:ind w:right="1123" w:firstLine="0"/>
      <w:outlineLvl w:val="0"/>
    </w:pPr>
    <w:rPr>
      <w:rFonts w:ascii="Arial Black" w:hAnsi="Arial Black"/>
      <w:noProof/>
    </w:rPr>
  </w:style>
  <w:style w:type="paragraph" w:styleId="TOC2">
    <w:name w:val="toc 2"/>
    <w:basedOn w:val="Normal"/>
    <w:uiPriority w:val="39"/>
    <w:rsid w:val="00AE3BAA"/>
    <w:pPr>
      <w:tabs>
        <w:tab w:val="left" w:pos="1800"/>
        <w:tab w:val="right" w:pos="7380"/>
      </w:tabs>
      <w:spacing w:after="40"/>
      <w:ind w:left="1800" w:right="900" w:hanging="1440"/>
    </w:pPr>
    <w:rPr>
      <w:rFonts w:ascii="Arial" w:hAnsi="Arial"/>
      <w:noProof/>
      <w:szCs w:val="22"/>
    </w:rPr>
  </w:style>
  <w:style w:type="paragraph" w:styleId="TOC3">
    <w:name w:val="toc 3"/>
    <w:basedOn w:val="Normal"/>
    <w:uiPriority w:val="39"/>
    <w:rsid w:val="00C26627"/>
    <w:pPr>
      <w:tabs>
        <w:tab w:val="right" w:pos="7020"/>
      </w:tabs>
      <w:spacing w:after="40"/>
      <w:ind w:right="1123" w:firstLine="0"/>
    </w:pPr>
    <w:rPr>
      <w:rFonts w:ascii="Arial" w:hAnsi="Arial"/>
      <w:noProof/>
      <w:sz w:val="18"/>
    </w:rPr>
  </w:style>
  <w:style w:type="paragraph" w:styleId="TOC4">
    <w:name w:val="toc 4"/>
    <w:basedOn w:val="Normal"/>
    <w:next w:val="Normal"/>
    <w:semiHidden/>
    <w:rsid w:val="003D24E9"/>
    <w:pPr>
      <w:tabs>
        <w:tab w:val="right" w:leader="dot" w:pos="8107"/>
      </w:tabs>
      <w:ind w:left="660"/>
    </w:pPr>
  </w:style>
  <w:style w:type="paragraph" w:styleId="TOC5">
    <w:name w:val="toc 5"/>
    <w:basedOn w:val="Normal"/>
    <w:next w:val="Normal"/>
    <w:semiHidden/>
    <w:rsid w:val="003D24E9"/>
    <w:pPr>
      <w:tabs>
        <w:tab w:val="right" w:leader="dot" w:pos="8107"/>
      </w:tabs>
      <w:ind w:left="880"/>
    </w:pPr>
  </w:style>
  <w:style w:type="paragraph" w:styleId="TOC6">
    <w:name w:val="toc 6"/>
    <w:basedOn w:val="Normal"/>
    <w:next w:val="Normal"/>
    <w:semiHidden/>
    <w:rsid w:val="003D24E9"/>
    <w:pPr>
      <w:tabs>
        <w:tab w:val="right" w:leader="dot" w:pos="8107"/>
      </w:tabs>
      <w:ind w:left="1100"/>
    </w:pPr>
  </w:style>
  <w:style w:type="paragraph" w:styleId="TOC7">
    <w:name w:val="toc 7"/>
    <w:basedOn w:val="Normal"/>
    <w:next w:val="Normal"/>
    <w:semiHidden/>
    <w:rsid w:val="003D24E9"/>
    <w:pPr>
      <w:tabs>
        <w:tab w:val="right" w:leader="dot" w:pos="8107"/>
      </w:tabs>
      <w:ind w:left="1320"/>
    </w:pPr>
  </w:style>
  <w:style w:type="paragraph" w:styleId="TOC8">
    <w:name w:val="toc 8"/>
    <w:basedOn w:val="Normal"/>
    <w:next w:val="Normal"/>
    <w:semiHidden/>
    <w:rsid w:val="003D24E9"/>
    <w:pPr>
      <w:tabs>
        <w:tab w:val="right" w:leader="dot" w:pos="8107"/>
      </w:tabs>
      <w:ind w:left="1540"/>
    </w:pPr>
  </w:style>
  <w:style w:type="paragraph" w:styleId="TOC9">
    <w:name w:val="toc 9"/>
    <w:basedOn w:val="Normal"/>
    <w:next w:val="Normal"/>
    <w:semiHidden/>
    <w:rsid w:val="003D24E9"/>
    <w:pPr>
      <w:tabs>
        <w:tab w:val="right" w:leader="dot" w:pos="8107"/>
      </w:tabs>
      <w:ind w:left="1760"/>
    </w:pPr>
  </w:style>
  <w:style w:type="paragraph" w:styleId="Footer">
    <w:name w:val="footer"/>
    <w:basedOn w:val="Normal"/>
    <w:rsid w:val="003D24E9"/>
    <w:pPr>
      <w:tabs>
        <w:tab w:val="center" w:pos="4320"/>
        <w:tab w:val="right" w:pos="8640"/>
      </w:tabs>
    </w:pPr>
  </w:style>
  <w:style w:type="paragraph" w:styleId="Header">
    <w:name w:val="header"/>
    <w:basedOn w:val="Normal"/>
    <w:rsid w:val="003D24E9"/>
    <w:pPr>
      <w:tabs>
        <w:tab w:val="center" w:pos="4320"/>
        <w:tab w:val="right" w:pos="8640"/>
      </w:tabs>
    </w:pPr>
  </w:style>
  <w:style w:type="paragraph" w:customStyle="1" w:styleId="Normalcode">
    <w:name w:val="Normal code"/>
    <w:basedOn w:val="Normal"/>
    <w:next w:val="Normal"/>
    <w:rsid w:val="003D24E9"/>
    <w:pPr>
      <w:spacing w:before="120" w:after="120" w:line="220" w:lineRule="atLeast"/>
      <w:ind w:left="360" w:right="288" w:firstLine="0"/>
    </w:pPr>
    <w:rPr>
      <w:rFonts w:ascii="Courier New" w:hAnsi="Courier New"/>
      <w:b/>
      <w:noProof/>
      <w:sz w:val="18"/>
    </w:rPr>
  </w:style>
  <w:style w:type="paragraph" w:styleId="DocumentMap">
    <w:name w:val="Document Map"/>
    <w:basedOn w:val="Normal"/>
    <w:semiHidden/>
    <w:rsid w:val="003D24E9"/>
    <w:pPr>
      <w:shd w:val="clear" w:color="auto" w:fill="000080"/>
      <w:spacing w:after="180"/>
      <w:ind w:left="720" w:firstLine="432"/>
    </w:pPr>
    <w:rPr>
      <w:rFonts w:ascii="Tahoma" w:hAnsi="Tahoma"/>
    </w:rPr>
  </w:style>
  <w:style w:type="character" w:styleId="PageNumber">
    <w:name w:val="page number"/>
    <w:basedOn w:val="DefaultParagraphFont"/>
    <w:rsid w:val="003D24E9"/>
  </w:style>
  <w:style w:type="paragraph" w:customStyle="1" w:styleId="Normalnon-indented">
    <w:name w:val="Normal non-indented"/>
    <w:basedOn w:val="Normal"/>
    <w:rsid w:val="003D24E9"/>
    <w:pPr>
      <w:ind w:firstLine="0"/>
    </w:pPr>
  </w:style>
  <w:style w:type="paragraph" w:customStyle="1" w:styleId="Chapterintrotext1">
    <w:name w:val="Chapter intro text 1"/>
    <w:basedOn w:val="Normal"/>
    <w:next w:val="Chapterintrotext"/>
    <w:rsid w:val="003D24E9"/>
    <w:pPr>
      <w:ind w:firstLine="0"/>
    </w:pPr>
  </w:style>
  <w:style w:type="paragraph" w:customStyle="1" w:styleId="Sectiontext1">
    <w:name w:val="Section text 1"/>
    <w:basedOn w:val="Chapterintrotext1"/>
    <w:next w:val="Sectiontext"/>
    <w:rsid w:val="00C26627"/>
  </w:style>
  <w:style w:type="paragraph" w:customStyle="1" w:styleId="Exerciseheading">
    <w:name w:val="Exercise heading"/>
    <w:basedOn w:val="Normal"/>
    <w:next w:val="Exercisetext"/>
    <w:rsid w:val="00C439DB"/>
    <w:pPr>
      <w:pBdr>
        <w:bottom w:val="single" w:sz="4" w:space="1" w:color="auto"/>
      </w:pBdr>
      <w:spacing w:before="240" w:after="120"/>
      <w:ind w:left="2304" w:right="1260" w:hanging="2304"/>
    </w:pPr>
    <w:rPr>
      <w:rFonts w:ascii="Arial" w:hAnsi="Arial"/>
      <w:b/>
      <w:noProof/>
      <w:sz w:val="32"/>
    </w:rPr>
  </w:style>
  <w:style w:type="paragraph" w:customStyle="1" w:styleId="Exercisecode">
    <w:name w:val="Exercise code"/>
    <w:basedOn w:val="Normalcode"/>
    <w:rsid w:val="003D24E9"/>
    <w:pPr>
      <w:spacing w:before="0" w:after="0"/>
    </w:pPr>
  </w:style>
  <w:style w:type="paragraph" w:customStyle="1" w:styleId="Chapterintrotext">
    <w:name w:val="Chapter intro text"/>
    <w:basedOn w:val="Chapterintrotext1"/>
    <w:rsid w:val="003D24E9"/>
    <w:pPr>
      <w:ind w:firstLine="360"/>
    </w:pPr>
  </w:style>
  <w:style w:type="paragraph" w:customStyle="1" w:styleId="Headingapp1">
    <w:name w:val="Heading app 1"/>
    <w:basedOn w:val="Headingapp"/>
    <w:next w:val="Bulleteditem"/>
    <w:rsid w:val="003B3401"/>
    <w:pPr>
      <w:pageBreakBefore/>
    </w:pPr>
  </w:style>
  <w:style w:type="paragraph" w:customStyle="1" w:styleId="Exerciseheading2">
    <w:name w:val="Exercise heading 2"/>
    <w:basedOn w:val="Normal"/>
    <w:next w:val="Exerciselist"/>
    <w:rsid w:val="00C439DB"/>
    <w:pPr>
      <w:keepNext/>
      <w:spacing w:after="120"/>
      <w:ind w:right="1260" w:firstLine="0"/>
    </w:pPr>
    <w:rPr>
      <w:b/>
      <w:sz w:val="24"/>
    </w:rPr>
  </w:style>
  <w:style w:type="paragraph" w:customStyle="1" w:styleId="Exerciselist">
    <w:name w:val="Exercise list"/>
    <w:basedOn w:val="Normalnon-indented"/>
    <w:rsid w:val="00C439DB"/>
    <w:pPr>
      <w:numPr>
        <w:numId w:val="5"/>
      </w:numPr>
      <w:spacing w:after="120"/>
      <w:ind w:right="1260"/>
    </w:pPr>
  </w:style>
  <w:style w:type="paragraph" w:customStyle="1" w:styleId="Exercisetext">
    <w:name w:val="Exercise text"/>
    <w:basedOn w:val="Exerciselist"/>
    <w:rsid w:val="00C439DB"/>
    <w:pPr>
      <w:numPr>
        <w:numId w:val="0"/>
      </w:numPr>
    </w:pPr>
  </w:style>
  <w:style w:type="paragraph" w:customStyle="1" w:styleId="Indexentry">
    <w:name w:val="Index entry"/>
    <w:basedOn w:val="Normal"/>
    <w:autoRedefine/>
    <w:rsid w:val="008E4BE4"/>
    <w:pPr>
      <w:spacing w:after="22"/>
      <w:ind w:left="648" w:right="0" w:hanging="648"/>
      <w:outlineLvl w:val="0"/>
    </w:pPr>
    <w:rPr>
      <w:sz w:val="17"/>
    </w:rPr>
  </w:style>
  <w:style w:type="paragraph" w:customStyle="1" w:styleId="Exerciseheading1">
    <w:name w:val="Exercise heading 1"/>
    <w:basedOn w:val="Normal"/>
    <w:next w:val="Exercisetext"/>
    <w:rsid w:val="00220E5C"/>
    <w:pPr>
      <w:pageBreakBefore/>
      <w:pBdr>
        <w:bottom w:val="single" w:sz="4" w:space="1" w:color="auto"/>
      </w:pBdr>
      <w:spacing w:after="120"/>
      <w:ind w:left="1800" w:right="720" w:hanging="1800"/>
    </w:pPr>
    <w:rPr>
      <w:rFonts w:ascii="Arial" w:hAnsi="Arial"/>
      <w:b/>
      <w:noProof/>
      <w:sz w:val="32"/>
    </w:rPr>
  </w:style>
  <w:style w:type="paragraph" w:customStyle="1" w:styleId="Bulleteditem">
    <w:name w:val="Bulleted item"/>
    <w:basedOn w:val="Normal"/>
    <w:rsid w:val="0091246E"/>
    <w:pPr>
      <w:numPr>
        <w:numId w:val="1"/>
      </w:numPr>
      <w:spacing w:after="120"/>
      <w:ind w:right="1080"/>
    </w:pPr>
  </w:style>
  <w:style w:type="paragraph" w:customStyle="1" w:styleId="Normalpersp">
    <w:name w:val="Normal persp"/>
    <w:basedOn w:val="Normal"/>
    <w:rsid w:val="003D24E9"/>
  </w:style>
  <w:style w:type="paragraph" w:customStyle="1" w:styleId="Exerciseindented">
    <w:name w:val="Exercise indented"/>
    <w:basedOn w:val="Exerciselist"/>
    <w:rsid w:val="00C439DB"/>
    <w:pPr>
      <w:numPr>
        <w:numId w:val="0"/>
      </w:numPr>
      <w:ind w:left="360"/>
    </w:pPr>
  </w:style>
  <w:style w:type="paragraph" w:customStyle="1" w:styleId="Headingapp">
    <w:name w:val="Heading app"/>
    <w:basedOn w:val="Normal"/>
    <w:next w:val="Bulleteditem"/>
    <w:rsid w:val="00BE3780"/>
    <w:pPr>
      <w:pBdr>
        <w:bottom w:val="single" w:sz="4" w:space="1" w:color="auto"/>
      </w:pBdr>
      <w:spacing w:before="240" w:after="120"/>
      <w:ind w:right="1260" w:firstLine="0"/>
    </w:pPr>
    <w:rPr>
      <w:rFonts w:ascii="Arial Black" w:hAnsi="Arial Black"/>
      <w:noProof/>
      <w:sz w:val="28"/>
    </w:rPr>
  </w:style>
  <w:style w:type="paragraph" w:customStyle="1" w:styleId="Indexindent">
    <w:name w:val="Index indent"/>
    <w:basedOn w:val="Indexentry"/>
    <w:next w:val="Indexentry"/>
    <w:rsid w:val="003D24E9"/>
    <w:pPr>
      <w:ind w:hanging="432"/>
    </w:pPr>
  </w:style>
  <w:style w:type="paragraph" w:customStyle="1" w:styleId="Sectiontext">
    <w:name w:val="Section text"/>
    <w:basedOn w:val="Chapterintrotext"/>
    <w:rsid w:val="00BB0C4A"/>
  </w:style>
  <w:style w:type="paragraph" w:customStyle="1" w:styleId="Termlist">
    <w:name w:val="Term list"/>
    <w:basedOn w:val="Normal"/>
    <w:rsid w:val="003D24E9"/>
    <w:pPr>
      <w:ind w:left="720" w:right="0" w:hanging="360"/>
    </w:pPr>
  </w:style>
  <w:style w:type="paragraph" w:customStyle="1" w:styleId="Headingterms">
    <w:name w:val="Heading terms"/>
    <w:basedOn w:val="Heading3"/>
    <w:next w:val="Termlist"/>
    <w:rsid w:val="00BE3780"/>
    <w:pPr>
      <w:ind w:right="1260"/>
      <w:outlineLvl w:val="9"/>
    </w:pPr>
  </w:style>
  <w:style w:type="paragraph" w:customStyle="1" w:styleId="Exercisecodep4">
    <w:name w:val="Exercise code p4"/>
    <w:basedOn w:val="Exercisecode"/>
    <w:rsid w:val="003D24E9"/>
    <w:pPr>
      <w:spacing w:after="80"/>
      <w:outlineLvl w:val="0"/>
    </w:pPr>
  </w:style>
  <w:style w:type="character" w:styleId="Hyperlink">
    <w:name w:val="Hyperlink"/>
    <w:basedOn w:val="DefaultParagraphFont"/>
    <w:uiPriority w:val="99"/>
    <w:rsid w:val="00C26627"/>
    <w:rPr>
      <w:color w:val="0000FF"/>
      <w:u w:val="single"/>
    </w:rPr>
  </w:style>
  <w:style w:type="paragraph" w:styleId="BalloonText">
    <w:name w:val="Balloon Text"/>
    <w:basedOn w:val="Normal"/>
    <w:semiHidden/>
    <w:rsid w:val="006E0782"/>
    <w:rPr>
      <w:rFonts w:ascii="Tahoma" w:hAnsi="Tahoma" w:cs="Tahoma"/>
      <w:sz w:val="16"/>
      <w:szCs w:val="16"/>
    </w:rPr>
  </w:style>
  <w:style w:type="character" w:customStyle="1" w:styleId="UnresolvedMention1">
    <w:name w:val="Unresolved Mention1"/>
    <w:basedOn w:val="DefaultParagraphFont"/>
    <w:uiPriority w:val="99"/>
    <w:semiHidden/>
    <w:unhideWhenUsed/>
    <w:rsid w:val="00BC7B97"/>
    <w:rPr>
      <w:color w:val="605E5C"/>
      <w:shd w:val="clear" w:color="auto" w:fill="E1DFDD"/>
    </w:rPr>
  </w:style>
  <w:style w:type="paragraph" w:styleId="ListParagraph">
    <w:name w:val="List Paragraph"/>
    <w:basedOn w:val="Normal"/>
    <w:uiPriority w:val="34"/>
    <w:qFormat/>
    <w:rsid w:val="00C35BD0"/>
    <w:pPr>
      <w:ind w:left="720" w:right="0" w:firstLine="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Application%20Data\Microsoft\Templates\Master%20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12557-CA46-4865-880E-2DB4F0F4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text</Template>
  <TotalTime>68</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Chapter X</vt:lpstr>
    </vt:vector>
  </TitlesOfParts>
  <Company>Dell Computer Corporation</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creator>Anne Boehm</dc:creator>
  <cp:lastModifiedBy>Nzingha Nommo</cp:lastModifiedBy>
  <cp:revision>2</cp:revision>
  <cp:lastPrinted>2020-08-21T23:16:00Z</cp:lastPrinted>
  <dcterms:created xsi:type="dcterms:W3CDTF">2025-02-13T21:37:00Z</dcterms:created>
  <dcterms:modified xsi:type="dcterms:W3CDTF">2025-02-13T21:37:00Z</dcterms:modified>
</cp:coreProperties>
</file>